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546F35" w14:textId="10BE811A" w:rsidR="007E19A9" w:rsidRPr="006B2355" w:rsidRDefault="00BB0266" w:rsidP="006B2355">
      <w:pPr>
        <w:pStyle w:val="LEGHeader"/>
      </w:pPr>
      <w:r>
        <w:t>Vicki Chen</w:t>
      </w:r>
    </w:p>
    <w:p w14:paraId="68783B87" w14:textId="213A8EC7" w:rsidR="007E19A9" w:rsidRPr="007E49FD" w:rsidRDefault="00BB0266" w:rsidP="008F3176">
      <w:pPr>
        <w:pStyle w:val="LEGSubheader"/>
      </w:pPr>
      <w:r>
        <w:t>Vancouver, B</w:t>
      </w:r>
      <w:r w:rsidR="000620E0">
        <w:t xml:space="preserve">ritish </w:t>
      </w:r>
      <w:r>
        <w:t>C</w:t>
      </w:r>
      <w:r w:rsidR="000620E0">
        <w:t>olumbia</w:t>
      </w:r>
      <w:r w:rsidR="008430F2" w:rsidRPr="0052405E">
        <w:t xml:space="preserve"> | </w:t>
      </w:r>
      <w:r>
        <w:t>604-</w:t>
      </w:r>
      <w:r w:rsidRPr="007E49FD">
        <w:t>902-0160</w:t>
      </w:r>
      <w:r w:rsidR="008F3176" w:rsidRPr="007E49FD">
        <w:t xml:space="preserve"> | </w:t>
      </w:r>
      <w:hyperlink r:id="rId8" w:history="1">
        <w:r w:rsidRPr="007E49FD">
          <w:rPr>
            <w:rStyle w:val="Hyperlink"/>
            <w:color w:val="auto"/>
          </w:rPr>
          <w:t>vicki928@gmail.com</w:t>
        </w:r>
      </w:hyperlink>
      <w:r w:rsidRPr="007E49FD">
        <w:t xml:space="preserve"> </w:t>
      </w:r>
      <w:r w:rsidR="008430F2" w:rsidRPr="007E49FD">
        <w:t xml:space="preserve">| </w:t>
      </w:r>
      <w:hyperlink r:id="rId9" w:history="1">
        <w:r w:rsidR="00B9602B" w:rsidRPr="007E49FD">
          <w:rPr>
            <w:rStyle w:val="Hyperlink"/>
            <w:color w:val="auto"/>
          </w:rPr>
          <w:t>linkedin.com/in/vicki-chen928</w:t>
        </w:r>
      </w:hyperlink>
      <w:r w:rsidR="00B9602B" w:rsidRPr="007E49FD">
        <w:t xml:space="preserve"> </w:t>
      </w:r>
    </w:p>
    <w:p w14:paraId="089CB9EB" w14:textId="17444859" w:rsidR="00FC7717" w:rsidRDefault="00FC7717" w:rsidP="00512DE6">
      <w:pPr>
        <w:pStyle w:val="LEGCoreExpertise"/>
      </w:pPr>
      <w:r>
        <w:t>DATA job title</w:t>
      </w:r>
    </w:p>
    <w:p w14:paraId="306D8C43" w14:textId="36F176DE" w:rsidR="002A2868" w:rsidRPr="002A2868" w:rsidRDefault="00FC7717" w:rsidP="00512DE6">
      <w:pPr>
        <w:pStyle w:val="LEGCoreExpertise"/>
      </w:pPr>
      <w:r>
        <w:t>Data Visualization</w:t>
      </w:r>
      <w:r w:rsidR="002A2868" w:rsidRPr="002A2868">
        <w:t xml:space="preserve">| </w:t>
      </w:r>
      <w:r>
        <w:t xml:space="preserve">machine learning </w:t>
      </w:r>
      <w:r w:rsidR="002A2868" w:rsidRPr="002A2868">
        <w:t xml:space="preserve">| </w:t>
      </w:r>
      <w:r>
        <w:t>Statistical analysis</w:t>
      </w:r>
    </w:p>
    <w:p w14:paraId="75AABEE7" w14:textId="06601A8F" w:rsidR="00C649D1" w:rsidRPr="00FC7717" w:rsidRDefault="009C6A5B" w:rsidP="009451D4">
      <w:pPr>
        <w:pStyle w:val="LEGSectionHeading"/>
        <w:spacing w:before="60"/>
        <w:rPr>
          <w:color w:val="FF0000"/>
          <w:sz w:val="24"/>
          <w:szCs w:val="24"/>
        </w:rPr>
      </w:pPr>
      <w:r w:rsidRPr="00FC7717">
        <w:rPr>
          <w:color w:val="FF0000"/>
          <w:sz w:val="24"/>
          <w:szCs w:val="24"/>
        </w:rPr>
        <w:t>Summary of Qualifications</w:t>
      </w:r>
      <w:r w:rsidR="00FC7717" w:rsidRPr="00FC7717">
        <w:rPr>
          <w:color w:val="FF0000"/>
          <w:sz w:val="24"/>
          <w:szCs w:val="24"/>
        </w:rPr>
        <w:t xml:space="preserve"> </w:t>
      </w:r>
      <w:proofErr w:type="gramStart"/>
      <w:r w:rsidR="00FC7717" w:rsidRPr="00FC7717">
        <w:rPr>
          <w:color w:val="FF0000"/>
          <w:sz w:val="24"/>
          <w:szCs w:val="24"/>
        </w:rPr>
        <w:t>–(</w:t>
      </w:r>
      <w:proofErr w:type="gramEnd"/>
      <w:r w:rsidR="00FC7717" w:rsidRPr="00FC7717">
        <w:rPr>
          <w:color w:val="FF0000"/>
          <w:sz w:val="24"/>
          <w:szCs w:val="24"/>
        </w:rPr>
        <w:t>This is for my Finance summary, not sure how to edit it to DATA)</w:t>
      </w:r>
    </w:p>
    <w:p w14:paraId="5E8278EC" w14:textId="7ECD2860" w:rsidR="00323B0E" w:rsidRPr="006919A9" w:rsidRDefault="00994916" w:rsidP="006D7224">
      <w:pPr>
        <w:spacing w:before="20"/>
        <w:rPr>
          <w:rStyle w:val="LEGSmallCapsContent"/>
          <w:sz w:val="22"/>
          <w:szCs w:val="22"/>
        </w:rPr>
      </w:pPr>
      <w:bookmarkStart w:id="0" w:name="_Hlk79066894"/>
      <w:r w:rsidRPr="006919A9">
        <w:rPr>
          <w:rStyle w:val="LEGSmallCapsEmphasis"/>
          <w:sz w:val="22"/>
          <w:szCs w:val="22"/>
        </w:rPr>
        <w:t>Performance</w:t>
      </w:r>
      <w:r w:rsidR="00125214" w:rsidRPr="006919A9">
        <w:rPr>
          <w:rStyle w:val="LEGSmallCapsEmphasis"/>
          <w:sz w:val="22"/>
          <w:szCs w:val="22"/>
        </w:rPr>
        <w:t xml:space="preserve">-driven and innovative leader </w:t>
      </w:r>
      <w:r w:rsidR="00323B0E" w:rsidRPr="006919A9">
        <w:rPr>
          <w:rStyle w:val="LEGSmallCapsContent"/>
          <w:smallCaps w:val="0"/>
          <w:sz w:val="22"/>
          <w:szCs w:val="22"/>
        </w:rPr>
        <w:t xml:space="preserve">with </w:t>
      </w:r>
      <w:r w:rsidR="00125214" w:rsidRPr="006919A9">
        <w:rPr>
          <w:rStyle w:val="LEGSmallCapsContent"/>
          <w:smallCaps w:val="0"/>
          <w:sz w:val="22"/>
          <w:szCs w:val="22"/>
        </w:rPr>
        <w:t>10+</w:t>
      </w:r>
      <w:r w:rsidR="00323B0E" w:rsidRPr="006919A9">
        <w:rPr>
          <w:rStyle w:val="LEGSmallCapsContent"/>
          <w:smallCaps w:val="0"/>
          <w:sz w:val="22"/>
          <w:szCs w:val="22"/>
        </w:rPr>
        <w:t xml:space="preserve"> years of </w:t>
      </w:r>
      <w:r w:rsidR="00125214" w:rsidRPr="006919A9">
        <w:rPr>
          <w:rStyle w:val="LEGSmallCapsContent"/>
          <w:smallCaps w:val="0"/>
          <w:sz w:val="22"/>
          <w:szCs w:val="22"/>
        </w:rPr>
        <w:t>success in overseeing corporate financial operations and planning with a focus on the development of short- and long-term strategic financial objectives.</w:t>
      </w:r>
      <w:r w:rsidR="006919A9">
        <w:rPr>
          <w:rFonts w:asciiTheme="majorHAnsi" w:hAnsiTheme="majorHAnsi" w:cstheme="majorHAnsi"/>
          <w:smallCaps/>
          <w:sz w:val="22"/>
          <w:szCs w:val="22"/>
        </w:rPr>
        <w:t xml:space="preserve"> </w:t>
      </w:r>
      <w:r w:rsidR="00125214" w:rsidRPr="006919A9">
        <w:rPr>
          <w:rStyle w:val="LEGSmallCapsEmphasis"/>
          <w:sz w:val="22"/>
          <w:szCs w:val="22"/>
        </w:rPr>
        <w:t xml:space="preserve">Expert communicator and collaborator </w:t>
      </w:r>
      <w:r w:rsidR="006034ED" w:rsidRPr="006919A9">
        <w:rPr>
          <w:rStyle w:val="LEGSmallCapsContent"/>
          <w:smallCaps w:val="0"/>
          <w:sz w:val="22"/>
          <w:szCs w:val="22"/>
        </w:rPr>
        <w:t xml:space="preserve">who </w:t>
      </w:r>
      <w:r w:rsidR="00393E43" w:rsidRPr="006919A9">
        <w:rPr>
          <w:rStyle w:val="LEGSmallCapsContent"/>
          <w:smallCaps w:val="0"/>
          <w:sz w:val="22"/>
          <w:szCs w:val="22"/>
        </w:rPr>
        <w:t xml:space="preserve">is customer-focused and </w:t>
      </w:r>
      <w:r w:rsidR="001D122F">
        <w:rPr>
          <w:rStyle w:val="LEGSmallCapsContent"/>
          <w:smallCaps w:val="0"/>
          <w:sz w:val="22"/>
          <w:szCs w:val="22"/>
        </w:rPr>
        <w:t>cultivates key partnerships across all levels of an organization to drive growth and success</w:t>
      </w:r>
      <w:r w:rsidR="00393E43" w:rsidRPr="006919A9">
        <w:rPr>
          <w:rStyle w:val="LEGSmallCapsContent"/>
          <w:smallCaps w:val="0"/>
          <w:sz w:val="22"/>
          <w:szCs w:val="22"/>
        </w:rPr>
        <w:t>.</w:t>
      </w:r>
      <w:r w:rsidR="006919A9">
        <w:rPr>
          <w:rFonts w:asciiTheme="majorHAnsi" w:hAnsiTheme="majorHAnsi" w:cstheme="majorHAnsi"/>
          <w:smallCaps/>
          <w:sz w:val="22"/>
          <w:szCs w:val="22"/>
        </w:rPr>
        <w:t xml:space="preserve"> </w:t>
      </w:r>
      <w:r w:rsidR="00125214" w:rsidRPr="006919A9">
        <w:rPr>
          <w:rStyle w:val="LEGSmallCapsEmphasis"/>
          <w:sz w:val="22"/>
          <w:szCs w:val="22"/>
        </w:rPr>
        <w:t xml:space="preserve">Strategic </w:t>
      </w:r>
      <w:r w:rsidR="00393E43" w:rsidRPr="006919A9">
        <w:rPr>
          <w:rStyle w:val="LEGSmallCapsEmphasis"/>
          <w:sz w:val="22"/>
          <w:szCs w:val="22"/>
        </w:rPr>
        <w:t xml:space="preserve">and analytical </w:t>
      </w:r>
      <w:r w:rsidR="00125214" w:rsidRPr="006919A9">
        <w:rPr>
          <w:rStyle w:val="LEGSmallCapsEmphasis"/>
          <w:sz w:val="22"/>
          <w:szCs w:val="22"/>
        </w:rPr>
        <w:t>problem solver</w:t>
      </w:r>
      <w:r w:rsidR="00323B0E" w:rsidRPr="006919A9">
        <w:rPr>
          <w:rStyle w:val="LEGSmallCapsEmphasis"/>
          <w:sz w:val="22"/>
          <w:szCs w:val="22"/>
        </w:rPr>
        <w:t xml:space="preserve"> </w:t>
      </w:r>
      <w:r w:rsidR="006034ED" w:rsidRPr="006919A9">
        <w:rPr>
          <w:rStyle w:val="LEGSmallCapsContent"/>
          <w:smallCaps w:val="0"/>
          <w:sz w:val="22"/>
          <w:szCs w:val="22"/>
        </w:rPr>
        <w:t xml:space="preserve">skilled in operational and financial </w:t>
      </w:r>
      <w:r w:rsidR="00AF1843" w:rsidRPr="006919A9">
        <w:rPr>
          <w:rStyle w:val="LEGSmallCapsContent"/>
          <w:rFonts w:hint="eastAsia"/>
          <w:smallCaps w:val="0"/>
          <w:sz w:val="22"/>
          <w:szCs w:val="22"/>
        </w:rPr>
        <w:t>modeling</w:t>
      </w:r>
      <w:r w:rsidR="006034ED" w:rsidRPr="006919A9">
        <w:rPr>
          <w:rStyle w:val="LEGSmallCapsContent"/>
          <w:smallCaps w:val="0"/>
          <w:sz w:val="22"/>
          <w:szCs w:val="22"/>
        </w:rPr>
        <w:t xml:space="preserve"> and develop</w:t>
      </w:r>
      <w:r w:rsidR="00393E43" w:rsidRPr="006919A9">
        <w:rPr>
          <w:rStyle w:val="LEGSmallCapsContent"/>
          <w:smallCaps w:val="0"/>
          <w:sz w:val="22"/>
          <w:szCs w:val="22"/>
        </w:rPr>
        <w:t>ing</w:t>
      </w:r>
      <w:r w:rsidR="006034ED" w:rsidRPr="006919A9">
        <w:rPr>
          <w:rStyle w:val="LEGSmallCapsContent"/>
          <w:smallCaps w:val="0"/>
          <w:sz w:val="22"/>
          <w:szCs w:val="22"/>
        </w:rPr>
        <w:t xml:space="preserve"> new processes and policies that directly impact an organizations financial success. </w:t>
      </w:r>
    </w:p>
    <w:bookmarkEnd w:id="0"/>
    <w:p w14:paraId="3F7BEEF2" w14:textId="77777777" w:rsidR="007D7B56" w:rsidRPr="00F301E2" w:rsidRDefault="007D7B56" w:rsidP="009451D4">
      <w:pPr>
        <w:pStyle w:val="LEGSectionHeading"/>
        <w:spacing w:before="60"/>
        <w:rPr>
          <w:sz w:val="24"/>
          <w:szCs w:val="24"/>
        </w:rPr>
      </w:pPr>
      <w:r w:rsidRPr="00F301E2">
        <w:rPr>
          <w:sz w:val="24"/>
          <w:szCs w:val="24"/>
        </w:rPr>
        <w:t>Areas of Expertise</w:t>
      </w:r>
    </w:p>
    <w:p w14:paraId="047A9101" w14:textId="56660B06" w:rsidR="00F4443E" w:rsidRPr="008D388E" w:rsidRDefault="00F4443E" w:rsidP="00F4443E">
      <w:pPr>
        <w:pStyle w:val="LEGSkill"/>
        <w:tabs>
          <w:tab w:val="clear" w:pos="1980"/>
          <w:tab w:val="clear" w:pos="2070"/>
        </w:tabs>
        <w:spacing w:before="20"/>
        <w:ind w:left="0" w:firstLine="0"/>
      </w:pPr>
      <w:r>
        <w:rPr>
          <w:rStyle w:val="LEGEmphasis"/>
          <w:smallCaps/>
          <w:sz w:val="22"/>
          <w:szCs w:val="22"/>
        </w:rPr>
        <w:t>TECHNICAL SKILLS</w:t>
      </w:r>
      <w:r w:rsidRPr="008F3176">
        <w:rPr>
          <w:smallCaps/>
        </w:rPr>
        <w:t>:</w:t>
      </w:r>
      <w:r w:rsidRPr="00CD5BFB">
        <w:t xml:space="preserve"> </w:t>
      </w:r>
      <w:r>
        <w:t>SQL</w:t>
      </w:r>
      <w:r>
        <w:t xml:space="preserve">| </w:t>
      </w:r>
      <w:r>
        <w:t>Postgres</w:t>
      </w:r>
      <w:r>
        <w:t xml:space="preserve">| </w:t>
      </w:r>
      <w:r>
        <w:t>Python</w:t>
      </w:r>
      <w:r>
        <w:t xml:space="preserve">| </w:t>
      </w:r>
      <w:r>
        <w:t>Tableau</w:t>
      </w:r>
      <w:r>
        <w:t xml:space="preserve">| </w:t>
      </w:r>
      <w:r>
        <w:t>Machine Learning</w:t>
      </w:r>
    </w:p>
    <w:p w14:paraId="108A940E" w14:textId="2FE78D35" w:rsidR="00D22A2E" w:rsidRPr="008D388E" w:rsidRDefault="00D81520" w:rsidP="006D7224">
      <w:pPr>
        <w:pStyle w:val="LEGSkill"/>
        <w:tabs>
          <w:tab w:val="clear" w:pos="1980"/>
          <w:tab w:val="clear" w:pos="2070"/>
        </w:tabs>
        <w:spacing w:before="20"/>
        <w:ind w:left="0" w:firstLine="0"/>
      </w:pPr>
      <w:r>
        <w:rPr>
          <w:rStyle w:val="LEGEmphasis"/>
          <w:smallCaps/>
          <w:sz w:val="22"/>
          <w:szCs w:val="22"/>
        </w:rPr>
        <w:t>Financial</w:t>
      </w:r>
      <w:r w:rsidR="00D22A2E" w:rsidRPr="008F3176">
        <w:rPr>
          <w:smallCaps/>
        </w:rPr>
        <w:t>:</w:t>
      </w:r>
      <w:r w:rsidR="00D22A2E" w:rsidRPr="00CD5BFB">
        <w:t xml:space="preserve"> </w:t>
      </w:r>
      <w:r>
        <w:t xml:space="preserve">Financial </w:t>
      </w:r>
      <w:r w:rsidR="00EA654D">
        <w:t xml:space="preserve">Reporting &amp; </w:t>
      </w:r>
      <w:r w:rsidR="008E5864">
        <w:t xml:space="preserve">Modeling </w:t>
      </w:r>
      <w:r>
        <w:t xml:space="preserve">| Cash Flow </w:t>
      </w:r>
      <w:r w:rsidR="008E5864">
        <w:t xml:space="preserve">Management </w:t>
      </w:r>
      <w:r>
        <w:t>|</w:t>
      </w:r>
      <w:r w:rsidR="008E5864">
        <w:t xml:space="preserve"> Revenue &amp; Profit Optimization | </w:t>
      </w:r>
      <w:r>
        <w:t xml:space="preserve">Mergers &amp; Acquisitions | Internal &amp; External Audits | Risk Management | Business Expansion </w:t>
      </w:r>
      <w:r w:rsidR="005B3B7B">
        <w:t xml:space="preserve">| Contract </w:t>
      </w:r>
      <w:r>
        <w:t xml:space="preserve">Negotiations | GAAP | </w:t>
      </w:r>
      <w:r w:rsidR="005B3B7B">
        <w:t xml:space="preserve">Budgets | Regulatory </w:t>
      </w:r>
      <w:r>
        <w:t xml:space="preserve">Compliance </w:t>
      </w:r>
    </w:p>
    <w:p w14:paraId="0D65B004" w14:textId="47035CC0" w:rsidR="008D388E" w:rsidRDefault="00D81520" w:rsidP="004C5E55">
      <w:pPr>
        <w:pStyle w:val="LEGSkill"/>
        <w:tabs>
          <w:tab w:val="clear" w:pos="1980"/>
          <w:tab w:val="clear" w:pos="2070"/>
        </w:tabs>
        <w:spacing w:before="60"/>
        <w:ind w:left="0" w:firstLine="0"/>
      </w:pPr>
      <w:r>
        <w:rPr>
          <w:rStyle w:val="LEGEmphasis"/>
          <w:smallCaps/>
          <w:sz w:val="22"/>
          <w:szCs w:val="22"/>
        </w:rPr>
        <w:t>Leadership</w:t>
      </w:r>
      <w:r w:rsidR="008D388E" w:rsidRPr="008F3176">
        <w:rPr>
          <w:smallCaps/>
        </w:rPr>
        <w:t>:</w:t>
      </w:r>
      <w:r w:rsidR="008D388E" w:rsidRPr="00CD5BFB">
        <w:t xml:space="preserve"> </w:t>
      </w:r>
      <w:r>
        <w:t xml:space="preserve">Process Analysis &amp; Improvement | Relationship Management | Cross-Functional Communication &amp; Collaboration | </w:t>
      </w:r>
      <w:r w:rsidR="00570502">
        <w:t xml:space="preserve">Training | </w:t>
      </w:r>
      <w:r>
        <w:t>Team Development | Customer Satisfaction | Problem Solving</w:t>
      </w:r>
    </w:p>
    <w:p w14:paraId="6D5B09B5" w14:textId="567B0AA0" w:rsidR="00D81520" w:rsidRPr="008D388E" w:rsidRDefault="00D81520" w:rsidP="006919A9">
      <w:pPr>
        <w:pStyle w:val="LEGSkill"/>
        <w:tabs>
          <w:tab w:val="clear" w:pos="1980"/>
          <w:tab w:val="clear" w:pos="2070"/>
        </w:tabs>
        <w:spacing w:before="60"/>
        <w:ind w:left="0" w:firstLine="0"/>
      </w:pPr>
      <w:r>
        <w:rPr>
          <w:rStyle w:val="LEGEmphasis"/>
          <w:smallCaps/>
          <w:sz w:val="22"/>
          <w:szCs w:val="22"/>
        </w:rPr>
        <w:t>Language</w:t>
      </w:r>
      <w:r w:rsidRPr="008F3176">
        <w:rPr>
          <w:smallCaps/>
        </w:rPr>
        <w:t>:</w:t>
      </w:r>
      <w:r w:rsidRPr="00CD5BFB">
        <w:t xml:space="preserve"> </w:t>
      </w:r>
      <w:r>
        <w:t>English (fluent) | Mandarin (fluent)</w:t>
      </w:r>
    </w:p>
    <w:p w14:paraId="5CD0B3F8" w14:textId="77777777" w:rsidR="00C649D1" w:rsidRPr="00F301E2" w:rsidRDefault="00C36642" w:rsidP="009451D4">
      <w:pPr>
        <w:pStyle w:val="LEGSectionHeading"/>
        <w:spacing w:before="60"/>
        <w:rPr>
          <w:sz w:val="24"/>
          <w:szCs w:val="24"/>
        </w:rPr>
      </w:pPr>
      <w:r w:rsidRPr="00F301E2">
        <w:rPr>
          <w:sz w:val="24"/>
          <w:szCs w:val="24"/>
        </w:rPr>
        <w:t xml:space="preserve">Professional </w:t>
      </w:r>
      <w:r w:rsidR="004D6C03" w:rsidRPr="00F301E2">
        <w:rPr>
          <w:sz w:val="24"/>
          <w:szCs w:val="24"/>
        </w:rPr>
        <w:t>Experience</w:t>
      </w:r>
    </w:p>
    <w:p w14:paraId="4D95272E" w14:textId="02E565D1" w:rsidR="00A51FA4" w:rsidRPr="00F301E2" w:rsidRDefault="004611A9" w:rsidP="009451D4">
      <w:pPr>
        <w:tabs>
          <w:tab w:val="right" w:pos="10800"/>
        </w:tabs>
        <w:spacing w:before="20"/>
        <w:rPr>
          <w:rStyle w:val="LEGDate"/>
          <w:sz w:val="22"/>
          <w:szCs w:val="18"/>
        </w:rPr>
      </w:pPr>
      <w:r>
        <w:rPr>
          <w:rStyle w:val="LEGPositionTitle"/>
          <w:smallCaps/>
          <w:sz w:val="22"/>
          <w:szCs w:val="18"/>
        </w:rPr>
        <w:t>VP of finance</w:t>
      </w:r>
      <w:r w:rsidR="00A51FA4" w:rsidRPr="00F301E2">
        <w:rPr>
          <w:sz w:val="22"/>
          <w:szCs w:val="18"/>
        </w:rPr>
        <w:tab/>
      </w:r>
      <w:r w:rsidR="00917049">
        <w:rPr>
          <w:rStyle w:val="LEGDate"/>
          <w:sz w:val="22"/>
          <w:szCs w:val="18"/>
        </w:rPr>
        <w:t xml:space="preserve">March </w:t>
      </w:r>
      <w:r w:rsidR="00B9602B">
        <w:rPr>
          <w:rStyle w:val="LEGDate"/>
          <w:sz w:val="22"/>
          <w:szCs w:val="18"/>
        </w:rPr>
        <w:t>2013</w:t>
      </w:r>
      <w:r w:rsidR="00A51FA4" w:rsidRPr="00F301E2">
        <w:rPr>
          <w:rStyle w:val="LEGDate"/>
          <w:sz w:val="22"/>
          <w:szCs w:val="18"/>
        </w:rPr>
        <w:t xml:space="preserve"> – </w:t>
      </w:r>
      <w:r w:rsidR="006D7224">
        <w:rPr>
          <w:rStyle w:val="LEGDate"/>
          <w:sz w:val="22"/>
          <w:szCs w:val="18"/>
        </w:rPr>
        <w:t>July 2020</w:t>
      </w:r>
    </w:p>
    <w:p w14:paraId="7183C184" w14:textId="4BF8D556" w:rsidR="006D7224" w:rsidRPr="006D7224" w:rsidRDefault="006D7224" w:rsidP="006D7224">
      <w:pPr>
        <w:tabs>
          <w:tab w:val="right" w:pos="10800"/>
        </w:tabs>
        <w:rPr>
          <w:rStyle w:val="LEGPositionTitle"/>
          <w:smallCaps/>
          <w:sz w:val="22"/>
          <w:szCs w:val="16"/>
        </w:rPr>
      </w:pPr>
      <w:r w:rsidRPr="006D7224">
        <w:rPr>
          <w:rStyle w:val="LEGPositionTitle"/>
          <w:smallCaps/>
          <w:sz w:val="22"/>
          <w:szCs w:val="16"/>
        </w:rPr>
        <w:t>Consultant</w:t>
      </w:r>
      <w:r>
        <w:rPr>
          <w:rStyle w:val="LEGPositionTitle"/>
          <w:smallCaps/>
          <w:sz w:val="22"/>
          <w:szCs w:val="16"/>
        </w:rPr>
        <w:t xml:space="preserve"> </w:t>
      </w:r>
      <w:r>
        <w:rPr>
          <w:rStyle w:val="LEGPositionTitle"/>
          <w:smallCaps/>
          <w:sz w:val="22"/>
          <w:szCs w:val="16"/>
        </w:rPr>
        <w:tab/>
      </w:r>
      <w:r>
        <w:rPr>
          <w:rStyle w:val="LEGDate"/>
          <w:sz w:val="22"/>
          <w:szCs w:val="18"/>
        </w:rPr>
        <w:t xml:space="preserve">July 2020 – February 2021 </w:t>
      </w:r>
    </w:p>
    <w:p w14:paraId="6E0CF3BD" w14:textId="79C40F16" w:rsidR="00A364E3" w:rsidRPr="0046473E" w:rsidRDefault="00B9602B" w:rsidP="00765978">
      <w:r w:rsidRPr="00EA654D">
        <w:rPr>
          <w:rStyle w:val="LEGCompanyName"/>
          <w:i w:val="0"/>
          <w:iCs/>
        </w:rPr>
        <w:t xml:space="preserve">CHB </w:t>
      </w:r>
      <w:r w:rsidR="00917049" w:rsidRPr="00EA654D">
        <w:rPr>
          <w:rStyle w:val="LEGCompanyName"/>
          <w:i w:val="0"/>
          <w:iCs/>
        </w:rPr>
        <w:t xml:space="preserve">Group of Companies </w:t>
      </w:r>
      <w:r w:rsidR="00CA703E" w:rsidRPr="001E223A">
        <w:rPr>
          <w:rStyle w:val="LEGCompanyLocation"/>
        </w:rPr>
        <w:t xml:space="preserve">| </w:t>
      </w:r>
      <w:r>
        <w:rPr>
          <w:rStyle w:val="LEGCompanyLocation"/>
        </w:rPr>
        <w:t>Winnipeg, M</w:t>
      </w:r>
      <w:r w:rsidR="000620E0">
        <w:rPr>
          <w:rStyle w:val="LEGCompanyLocation"/>
        </w:rPr>
        <w:t>anitoba</w:t>
      </w:r>
    </w:p>
    <w:p w14:paraId="0B11ED0C" w14:textId="71252CA0" w:rsidR="005E5BDC" w:rsidRPr="00080D9C" w:rsidRDefault="00B9602B" w:rsidP="006919A9">
      <w:pPr>
        <w:pStyle w:val="LEGJobDescription"/>
        <w:spacing w:before="20"/>
        <w:jc w:val="left"/>
      </w:pPr>
      <w:r>
        <w:t>Overs</w:t>
      </w:r>
      <w:r w:rsidR="000620E0">
        <w:t>aw</w:t>
      </w:r>
      <w:r w:rsidR="00657952">
        <w:t xml:space="preserve"> controllership dutie</w:t>
      </w:r>
      <w:r w:rsidR="00EA654D">
        <w:t>s,</w:t>
      </w:r>
      <w:r w:rsidR="00657952">
        <w:t xml:space="preserve"> strategy</w:t>
      </w:r>
      <w:r w:rsidR="00EA654D">
        <w:t>,</w:t>
      </w:r>
      <w:r w:rsidR="00657952">
        <w:t xml:space="preserve"> and forecasting</w:t>
      </w:r>
      <w:r>
        <w:t xml:space="preserve"> for a group of 12 companies in the HVAC, electrical, and construction industries </w:t>
      </w:r>
      <w:r w:rsidR="000620E0">
        <w:t>that have</w:t>
      </w:r>
      <w:r>
        <w:t xml:space="preserve"> </w:t>
      </w:r>
      <w:r w:rsidR="00125214">
        <w:t xml:space="preserve">a combined </w:t>
      </w:r>
      <w:r>
        <w:t>annual revenue of $80M and employ 250+ employees.</w:t>
      </w:r>
      <w:r w:rsidR="00520AD2">
        <w:t xml:space="preserve"> Collaborate</w:t>
      </w:r>
      <w:r w:rsidR="000620E0">
        <w:t>d</w:t>
      </w:r>
      <w:r w:rsidR="00520AD2">
        <w:t xml:space="preserve"> with securities firms and banks to manage debt and equity financing.</w:t>
      </w:r>
      <w:r w:rsidR="00EA654D">
        <w:t xml:space="preserve"> Served as a consultant on special projects.</w:t>
      </w:r>
    </w:p>
    <w:p w14:paraId="5D0046DC" w14:textId="4D9CB533" w:rsidR="00EE740B" w:rsidRPr="0041620C" w:rsidRDefault="000620E0" w:rsidP="00EE740B">
      <w:pPr>
        <w:pStyle w:val="LEGAccomplishment"/>
        <w:ind w:left="540" w:hanging="180"/>
      </w:pPr>
      <w:r>
        <w:t>Managed</w:t>
      </w:r>
      <w:r w:rsidR="008D0C1B">
        <w:t xml:space="preserve"> and defined the terms of a $</w:t>
      </w:r>
      <w:r w:rsidR="00F4443E">
        <w:t>8</w:t>
      </w:r>
      <w:r w:rsidR="008D0C1B">
        <w:t>M merger of three companies specializing in mining and construction equipment repair and sales</w:t>
      </w:r>
    </w:p>
    <w:p w14:paraId="0045F50B" w14:textId="0B9E7EF5" w:rsidR="00CD5BFB" w:rsidRPr="006919A9" w:rsidRDefault="008D0C1B" w:rsidP="00CD5BFB">
      <w:pPr>
        <w:pStyle w:val="LEGAccomplishment"/>
        <w:ind w:left="540" w:hanging="180"/>
        <w:rPr>
          <w:spacing w:val="-2"/>
        </w:rPr>
      </w:pPr>
      <w:r w:rsidRPr="006919A9">
        <w:rPr>
          <w:spacing w:val="-2"/>
        </w:rPr>
        <w:t>Negotiated mortgages and fees</w:t>
      </w:r>
      <w:r w:rsidR="00EA654D" w:rsidRPr="006919A9">
        <w:rPr>
          <w:spacing w:val="-2"/>
        </w:rPr>
        <w:t xml:space="preserve"> for the renovations </w:t>
      </w:r>
      <w:r w:rsidRPr="006919A9">
        <w:rPr>
          <w:spacing w:val="-2"/>
        </w:rPr>
        <w:t>of a $2.3M acquired commercial property</w:t>
      </w:r>
      <w:r w:rsidR="00EA654D" w:rsidRPr="006919A9">
        <w:rPr>
          <w:spacing w:val="-2"/>
        </w:rPr>
        <w:t>; reduced costs by $300K</w:t>
      </w:r>
      <w:r w:rsidRPr="006919A9">
        <w:rPr>
          <w:spacing w:val="-2"/>
        </w:rPr>
        <w:t xml:space="preserve"> </w:t>
      </w:r>
    </w:p>
    <w:p w14:paraId="6617DAAF" w14:textId="10466013" w:rsidR="00CD5BFB" w:rsidRPr="00FB0388" w:rsidRDefault="008D0C1B" w:rsidP="00FA674D">
      <w:pPr>
        <w:pStyle w:val="LEGAccomplishment"/>
        <w:ind w:left="540" w:hanging="180"/>
      </w:pPr>
      <w:r>
        <w:t>Saved over $100K in potential interest fees and penalties by spearheading efforts to redirect the accounting of an inter-control system</w:t>
      </w:r>
    </w:p>
    <w:p w14:paraId="5F0C2949" w14:textId="0275BD36" w:rsidR="00FB0388" w:rsidRPr="00F22489" w:rsidRDefault="008D0C1B" w:rsidP="00FB0388">
      <w:pPr>
        <w:pStyle w:val="LEGAccomplishment"/>
        <w:ind w:left="540" w:hanging="180"/>
        <w:rPr>
          <w:spacing w:val="0"/>
        </w:rPr>
      </w:pPr>
      <w:r w:rsidRPr="00F22489">
        <w:rPr>
          <w:spacing w:val="0"/>
        </w:rPr>
        <w:t xml:space="preserve">Analyzed the vendor contracts </w:t>
      </w:r>
      <w:r w:rsidR="004B0FF3" w:rsidRPr="00F22489">
        <w:rPr>
          <w:spacing w:val="0"/>
        </w:rPr>
        <w:t xml:space="preserve">and negotiated discounts </w:t>
      </w:r>
      <w:r w:rsidRPr="00F22489">
        <w:rPr>
          <w:spacing w:val="0"/>
        </w:rPr>
        <w:t xml:space="preserve">for </w:t>
      </w:r>
      <w:r w:rsidR="004B0FF3" w:rsidRPr="00F22489">
        <w:rPr>
          <w:spacing w:val="0"/>
        </w:rPr>
        <w:t>member companies</w:t>
      </w:r>
      <w:r w:rsidR="002E7BD6">
        <w:rPr>
          <w:spacing w:val="0"/>
        </w:rPr>
        <w:t>,</w:t>
      </w:r>
      <w:r w:rsidR="00122B11" w:rsidRPr="00F22489">
        <w:rPr>
          <w:spacing w:val="0"/>
        </w:rPr>
        <w:t xml:space="preserve"> improv</w:t>
      </w:r>
      <w:r w:rsidR="002E7BD6">
        <w:rPr>
          <w:spacing w:val="0"/>
        </w:rPr>
        <w:t>ing</w:t>
      </w:r>
      <w:r w:rsidR="00122B11" w:rsidRPr="00F22489">
        <w:rPr>
          <w:spacing w:val="0"/>
        </w:rPr>
        <w:t xml:space="preserve"> gross profit by 8%</w:t>
      </w:r>
    </w:p>
    <w:p w14:paraId="7E591ABB" w14:textId="04A876EA" w:rsidR="00122B11" w:rsidRPr="0041620C" w:rsidRDefault="00122B11" w:rsidP="00FB0388">
      <w:pPr>
        <w:pStyle w:val="LEGAccomplishment"/>
        <w:ind w:left="540" w:hanging="180"/>
      </w:pPr>
      <w:r>
        <w:t>R</w:t>
      </w:r>
      <w:r w:rsidR="004B0FF3">
        <w:t>estructured the organizational functions and staffing levels of</w:t>
      </w:r>
      <w:r w:rsidR="00814C94">
        <w:t xml:space="preserve"> the member company</w:t>
      </w:r>
      <w:r w:rsidR="004B0FF3">
        <w:t xml:space="preserve"> accounting departments</w:t>
      </w:r>
      <w:r w:rsidR="002E7BD6">
        <w:t>,</w:t>
      </w:r>
      <w:r w:rsidR="004B0FF3">
        <w:t xml:space="preserve"> eliminat</w:t>
      </w:r>
      <w:r w:rsidR="002E7BD6">
        <w:t>ing</w:t>
      </w:r>
      <w:r w:rsidR="004B0FF3">
        <w:t xml:space="preserve"> $100K of SG&amp;A costs </w:t>
      </w:r>
      <w:r w:rsidR="00814C94">
        <w:t xml:space="preserve">and </w:t>
      </w:r>
      <w:r w:rsidR="002E7BD6">
        <w:t xml:space="preserve">increasing </w:t>
      </w:r>
      <w:r w:rsidR="00814C94">
        <w:t>efficiency within the accounting department</w:t>
      </w:r>
    </w:p>
    <w:p w14:paraId="46085C85" w14:textId="4E857FB2" w:rsidR="00765978" w:rsidRPr="00F301E2" w:rsidRDefault="00520AD2" w:rsidP="006919A9">
      <w:pPr>
        <w:tabs>
          <w:tab w:val="right" w:pos="10800"/>
        </w:tabs>
        <w:spacing w:before="60"/>
        <w:rPr>
          <w:rStyle w:val="LEGDate"/>
          <w:sz w:val="22"/>
          <w:szCs w:val="18"/>
        </w:rPr>
      </w:pPr>
      <w:r>
        <w:rPr>
          <w:rStyle w:val="LEGPositionTitle"/>
          <w:smallCaps/>
          <w:sz w:val="22"/>
          <w:szCs w:val="18"/>
        </w:rPr>
        <w:t>Assistant Controller</w:t>
      </w:r>
      <w:r w:rsidR="00765978" w:rsidRPr="00F301E2">
        <w:rPr>
          <w:sz w:val="22"/>
          <w:szCs w:val="18"/>
        </w:rPr>
        <w:tab/>
      </w:r>
      <w:r w:rsidR="00917049">
        <w:rPr>
          <w:rStyle w:val="LEGDate"/>
          <w:sz w:val="22"/>
          <w:szCs w:val="18"/>
        </w:rPr>
        <w:t xml:space="preserve">January </w:t>
      </w:r>
      <w:r>
        <w:rPr>
          <w:rStyle w:val="LEGDate"/>
          <w:sz w:val="22"/>
          <w:szCs w:val="18"/>
        </w:rPr>
        <w:t>2009</w:t>
      </w:r>
      <w:r w:rsidR="00384E52" w:rsidRPr="00F301E2">
        <w:rPr>
          <w:rStyle w:val="LEGDate"/>
          <w:sz w:val="22"/>
          <w:szCs w:val="18"/>
        </w:rPr>
        <w:t xml:space="preserve"> – </w:t>
      </w:r>
      <w:r w:rsidR="00917049">
        <w:rPr>
          <w:rStyle w:val="LEGDate"/>
          <w:sz w:val="22"/>
          <w:szCs w:val="18"/>
        </w:rPr>
        <w:t xml:space="preserve">February </w:t>
      </w:r>
      <w:r>
        <w:rPr>
          <w:rStyle w:val="LEGDate"/>
          <w:sz w:val="22"/>
          <w:szCs w:val="18"/>
        </w:rPr>
        <w:t>2013</w:t>
      </w:r>
    </w:p>
    <w:p w14:paraId="49D22731" w14:textId="07061DD5" w:rsidR="00765978" w:rsidRPr="00080D9C" w:rsidRDefault="00520AD2" w:rsidP="00765978">
      <w:pPr>
        <w:rPr>
          <w:rStyle w:val="LEGCompanyLocation"/>
        </w:rPr>
      </w:pPr>
      <w:r>
        <w:rPr>
          <w:rStyle w:val="LEGCompanyName"/>
          <w:i w:val="0"/>
          <w:iCs/>
        </w:rPr>
        <w:t>Air Unlimited Inc</w:t>
      </w:r>
      <w:r w:rsidR="002E7BD6">
        <w:rPr>
          <w:rStyle w:val="LEGCompanyName"/>
          <w:i w:val="0"/>
          <w:iCs/>
        </w:rPr>
        <w:t>.</w:t>
      </w:r>
      <w:r w:rsidR="00765978" w:rsidRPr="00080D9C">
        <w:rPr>
          <w:rStyle w:val="LEGCompanyName"/>
        </w:rPr>
        <w:t xml:space="preserve"> </w:t>
      </w:r>
      <w:r w:rsidR="00765978" w:rsidRPr="001E223A">
        <w:rPr>
          <w:rStyle w:val="LEGCompanyLocation"/>
        </w:rPr>
        <w:t xml:space="preserve">| </w:t>
      </w:r>
      <w:r>
        <w:rPr>
          <w:rStyle w:val="LEGCompanyLocation"/>
        </w:rPr>
        <w:t>Winnipeg, M</w:t>
      </w:r>
      <w:r w:rsidR="000620E0">
        <w:rPr>
          <w:rStyle w:val="LEGCompanyLocation"/>
        </w:rPr>
        <w:t>anitoba</w:t>
      </w:r>
    </w:p>
    <w:p w14:paraId="204CA4FA" w14:textId="10A95EC9" w:rsidR="005E5BDC" w:rsidRPr="00080D9C" w:rsidRDefault="00520AD2" w:rsidP="006919A9">
      <w:pPr>
        <w:pStyle w:val="LEGJobDescription"/>
        <w:spacing w:before="20"/>
        <w:jc w:val="left"/>
      </w:pPr>
      <w:r>
        <w:t xml:space="preserve">Supported critical financial functions for a </w:t>
      </w:r>
      <w:r w:rsidR="002D6B30">
        <w:t>member company</w:t>
      </w:r>
      <w:r>
        <w:t xml:space="preserve"> of CHB </w:t>
      </w:r>
      <w:r w:rsidR="009A06E8">
        <w:t>Group of Companies</w:t>
      </w:r>
      <w:r w:rsidR="005E5BDC" w:rsidRPr="00080D9C">
        <w:t>.</w:t>
      </w:r>
      <w:r>
        <w:t xml:space="preserve"> Provided insight into business performance and recommended actions for growth. Promoted to CFO of parent organization after four years.</w:t>
      </w:r>
    </w:p>
    <w:p w14:paraId="1A9FFC1A" w14:textId="28FF4A27" w:rsidR="00CD5BFB" w:rsidRPr="0041620C" w:rsidRDefault="00F22489" w:rsidP="00CD5BFB">
      <w:pPr>
        <w:pStyle w:val="LEGAccomplishment"/>
        <w:ind w:left="540" w:hanging="180"/>
      </w:pPr>
      <w:r>
        <w:t>Supported balance sheets and profit &amp; loss statements while managing client and vendor invoices; coordinated payroll, GST/PST, tax filing, and bank reconciliations</w:t>
      </w:r>
    </w:p>
    <w:p w14:paraId="326B9DF8" w14:textId="77777777" w:rsidR="004904E7" w:rsidRPr="00E52A7C" w:rsidRDefault="004904E7" w:rsidP="009451D4">
      <w:pPr>
        <w:pStyle w:val="LEGSectionHeading"/>
        <w:spacing w:before="60"/>
        <w:rPr>
          <w:sz w:val="24"/>
          <w:szCs w:val="24"/>
        </w:rPr>
      </w:pPr>
      <w:r>
        <w:rPr>
          <w:sz w:val="24"/>
          <w:szCs w:val="24"/>
        </w:rPr>
        <w:t>Additional</w:t>
      </w:r>
      <w:r w:rsidRPr="00E52A7C">
        <w:rPr>
          <w:sz w:val="24"/>
          <w:szCs w:val="24"/>
        </w:rPr>
        <w:t xml:space="preserve"> Experience</w:t>
      </w:r>
    </w:p>
    <w:p w14:paraId="41586739" w14:textId="5A90FBA8" w:rsidR="00765978" w:rsidRPr="00F301E2" w:rsidRDefault="004904E7" w:rsidP="009451D4">
      <w:pPr>
        <w:tabs>
          <w:tab w:val="right" w:pos="10800"/>
        </w:tabs>
        <w:spacing w:before="20"/>
        <w:rPr>
          <w:rStyle w:val="LEGDate"/>
          <w:sz w:val="22"/>
          <w:szCs w:val="18"/>
        </w:rPr>
      </w:pPr>
      <w:r>
        <w:rPr>
          <w:rStyle w:val="LEGPositionTitle"/>
          <w:smallCaps/>
          <w:sz w:val="22"/>
          <w:szCs w:val="18"/>
        </w:rPr>
        <w:t>Owner &amp; Founder</w:t>
      </w:r>
      <w:r w:rsidR="00765978" w:rsidRPr="00F301E2">
        <w:rPr>
          <w:sz w:val="22"/>
          <w:szCs w:val="18"/>
        </w:rPr>
        <w:tab/>
      </w:r>
      <w:r w:rsidR="00F90E93">
        <w:rPr>
          <w:rStyle w:val="LEGDate"/>
          <w:sz w:val="22"/>
          <w:szCs w:val="18"/>
        </w:rPr>
        <w:t xml:space="preserve">Aug </w:t>
      </w:r>
      <w:r>
        <w:rPr>
          <w:rStyle w:val="LEGDate"/>
          <w:sz w:val="22"/>
          <w:szCs w:val="18"/>
        </w:rPr>
        <w:t>2020</w:t>
      </w:r>
      <w:r w:rsidR="00384E52" w:rsidRPr="00F301E2">
        <w:rPr>
          <w:rStyle w:val="LEGDate"/>
          <w:sz w:val="22"/>
          <w:szCs w:val="18"/>
        </w:rPr>
        <w:t xml:space="preserve"> – </w:t>
      </w:r>
      <w:r>
        <w:rPr>
          <w:rStyle w:val="LEGDate"/>
          <w:sz w:val="22"/>
          <w:szCs w:val="18"/>
        </w:rPr>
        <w:t>Present</w:t>
      </w:r>
    </w:p>
    <w:p w14:paraId="11D361A9" w14:textId="51DEDB57" w:rsidR="00AA0340" w:rsidRDefault="004904E7" w:rsidP="00AA0340">
      <w:r>
        <w:rPr>
          <w:rStyle w:val="LEGCompanyName"/>
          <w:i w:val="0"/>
          <w:iCs/>
        </w:rPr>
        <w:t>SSC International</w:t>
      </w:r>
      <w:r w:rsidR="00765978" w:rsidRPr="00080D9C">
        <w:rPr>
          <w:rStyle w:val="LEGCompanyName"/>
        </w:rPr>
        <w:t xml:space="preserve"> </w:t>
      </w:r>
      <w:r w:rsidR="00765978" w:rsidRPr="001E223A">
        <w:rPr>
          <w:rStyle w:val="LEGCompanyLocation"/>
        </w:rPr>
        <w:t xml:space="preserve">| </w:t>
      </w:r>
      <w:r>
        <w:rPr>
          <w:rStyle w:val="LEGCompanyLocation"/>
        </w:rPr>
        <w:t>Coquitlam, B</w:t>
      </w:r>
      <w:r w:rsidR="000620E0">
        <w:rPr>
          <w:rStyle w:val="LEGCompanyLocation"/>
        </w:rPr>
        <w:t xml:space="preserve">ritish </w:t>
      </w:r>
      <w:proofErr w:type="spellStart"/>
      <w:r w:rsidR="000620E0">
        <w:rPr>
          <w:rStyle w:val="LEGCompanyLocation"/>
        </w:rPr>
        <w:t>Columbia</w:t>
      </w:r>
      <w:r>
        <w:t>Founded</w:t>
      </w:r>
      <w:proofErr w:type="spellEnd"/>
      <w:r>
        <w:t xml:space="preserve"> an e-commerce business that focuses on child-development products.</w:t>
      </w:r>
      <w:r w:rsidR="005B7F0F">
        <w:t xml:space="preserve"> Manage all financial operations</w:t>
      </w:r>
      <w:r w:rsidR="006919A9">
        <w:t xml:space="preserve"> </w:t>
      </w:r>
      <w:r w:rsidR="005B7F0F">
        <w:t>including forecasting sales, COGS, cash flow, and vendor negotiations.</w:t>
      </w:r>
      <w:r w:rsidR="006919A9">
        <w:t xml:space="preserve"> Sales have increased by 30% in one year.</w:t>
      </w:r>
      <w:r w:rsidR="005B7F0F">
        <w:t xml:space="preserve"> </w:t>
      </w:r>
    </w:p>
    <w:p w14:paraId="0AC404AF" w14:textId="77777777" w:rsidR="00AA0340" w:rsidRDefault="00AA0340" w:rsidP="006919A9">
      <w:pPr>
        <w:pStyle w:val="LEGJobDescription"/>
        <w:spacing w:before="20"/>
        <w:jc w:val="left"/>
      </w:pPr>
    </w:p>
    <w:p w14:paraId="6949DE37" w14:textId="77777777" w:rsidR="00AA0340" w:rsidRDefault="00AA0340" w:rsidP="006919A9">
      <w:pPr>
        <w:pStyle w:val="LEGJobDescription"/>
        <w:spacing w:before="20"/>
        <w:jc w:val="left"/>
      </w:pPr>
    </w:p>
    <w:p w14:paraId="4CF3A8FA" w14:textId="1CF4756F" w:rsidR="00CD5BFB" w:rsidRPr="0041620C" w:rsidRDefault="004904E7" w:rsidP="006919A9">
      <w:pPr>
        <w:pStyle w:val="LEGJobDescription"/>
        <w:spacing w:before="20"/>
        <w:jc w:val="left"/>
      </w:pPr>
      <w:r>
        <w:t xml:space="preserve"> </w:t>
      </w:r>
    </w:p>
    <w:p w14:paraId="04925BF6" w14:textId="77777777" w:rsidR="00996FFC" w:rsidRPr="00F301E2" w:rsidRDefault="00996FFC" w:rsidP="009451D4">
      <w:pPr>
        <w:pStyle w:val="LEGSectionHeading"/>
        <w:spacing w:before="60"/>
        <w:rPr>
          <w:sz w:val="24"/>
          <w:szCs w:val="24"/>
        </w:rPr>
      </w:pPr>
      <w:r w:rsidRPr="00F301E2">
        <w:rPr>
          <w:sz w:val="24"/>
          <w:szCs w:val="24"/>
        </w:rPr>
        <w:t>Education</w:t>
      </w:r>
    </w:p>
    <w:p w14:paraId="0FA809F6" w14:textId="2E9BEE65" w:rsidR="00F4443E" w:rsidRDefault="00AA0340" w:rsidP="009451D4">
      <w:pPr>
        <w:tabs>
          <w:tab w:val="right" w:pos="10800"/>
        </w:tabs>
        <w:spacing w:before="20"/>
        <w:rPr>
          <w:rStyle w:val="LEGEmphasis"/>
          <w:smallCaps/>
          <w:sz w:val="22"/>
          <w:szCs w:val="22"/>
        </w:rPr>
      </w:pPr>
      <w:r>
        <w:rPr>
          <w:rStyle w:val="LEGEmphasis"/>
          <w:smallCaps/>
          <w:sz w:val="22"/>
          <w:szCs w:val="22"/>
        </w:rPr>
        <w:t>data science diploma</w:t>
      </w:r>
      <w:r>
        <w:rPr>
          <w:rStyle w:val="LEGEmphasis"/>
          <w:smallCaps/>
          <w:sz w:val="22"/>
          <w:szCs w:val="22"/>
        </w:rPr>
        <w:tab/>
        <w:t>2022</w:t>
      </w:r>
    </w:p>
    <w:p w14:paraId="6E5D6273" w14:textId="527F7A77" w:rsidR="00AA0340" w:rsidRPr="00AA0340" w:rsidRDefault="00AA0340" w:rsidP="009451D4">
      <w:pPr>
        <w:tabs>
          <w:tab w:val="right" w:pos="10800"/>
        </w:tabs>
        <w:spacing w:before="20"/>
        <w:rPr>
          <w:rStyle w:val="LEGEmphasis"/>
          <w:rFonts w:cs="Calibri Light (Headings)"/>
          <w:b w:val="0"/>
          <w:bCs w:val="0"/>
          <w:sz w:val="22"/>
          <w:szCs w:val="22"/>
        </w:rPr>
      </w:pPr>
      <w:r>
        <w:rPr>
          <w:rStyle w:val="LEGEmphasis"/>
          <w:smallCaps/>
          <w:sz w:val="22"/>
          <w:szCs w:val="22"/>
        </w:rPr>
        <w:t xml:space="preserve">     </w:t>
      </w:r>
      <w:r w:rsidRPr="00AA0340">
        <w:rPr>
          <w:rStyle w:val="LEGEmphasis"/>
          <w:rFonts w:cs="Calibri Light (Headings)"/>
          <w:sz w:val="22"/>
          <w:szCs w:val="22"/>
        </w:rPr>
        <w:t>L</w:t>
      </w:r>
      <w:r w:rsidRPr="00AA0340">
        <w:rPr>
          <w:rStyle w:val="LEGEmphasis"/>
          <w:rFonts w:cs="Calibri Light (Headings)"/>
          <w:b w:val="0"/>
          <w:bCs w:val="0"/>
          <w:sz w:val="22"/>
          <w:szCs w:val="22"/>
        </w:rPr>
        <w:t xml:space="preserve">ighthouse labs </w:t>
      </w:r>
    </w:p>
    <w:p w14:paraId="7DDE9008" w14:textId="7D00067E" w:rsidR="00EC5954" w:rsidRPr="00AA0340" w:rsidRDefault="00520AD2" w:rsidP="009451D4">
      <w:pPr>
        <w:tabs>
          <w:tab w:val="right" w:pos="10800"/>
        </w:tabs>
        <w:spacing w:before="20"/>
        <w:rPr>
          <w:rFonts w:asciiTheme="majorHAnsi" w:hAnsiTheme="majorHAnsi" w:cstheme="majorHAnsi"/>
          <w:b/>
          <w:bCs/>
          <w:smallCaps/>
          <w:sz w:val="22"/>
          <w:szCs w:val="22"/>
        </w:rPr>
      </w:pPr>
      <w:r>
        <w:rPr>
          <w:rStyle w:val="LEGEmphasis"/>
          <w:smallCaps/>
          <w:sz w:val="22"/>
          <w:szCs w:val="22"/>
        </w:rPr>
        <w:t>Bachelor of Science in Statistics</w:t>
      </w:r>
      <w:r w:rsidR="006E1968" w:rsidRPr="008F3176">
        <w:rPr>
          <w:smallCaps/>
          <w:sz w:val="22"/>
          <w:szCs w:val="22"/>
        </w:rPr>
        <w:tab/>
      </w:r>
      <w:r>
        <w:rPr>
          <w:rFonts w:asciiTheme="majorHAnsi" w:hAnsiTheme="majorHAnsi" w:cstheme="majorHAnsi"/>
          <w:smallCaps/>
          <w:sz w:val="22"/>
          <w:szCs w:val="22"/>
        </w:rPr>
        <w:t>2008</w:t>
      </w:r>
    </w:p>
    <w:p w14:paraId="6177C47B" w14:textId="70B9E9DD" w:rsidR="007361C1" w:rsidRPr="00F301E2" w:rsidRDefault="00520AD2" w:rsidP="003B6699">
      <w:pPr>
        <w:spacing w:line="216" w:lineRule="auto"/>
        <w:ind w:left="450"/>
        <w:rPr>
          <w:sz w:val="22"/>
          <w:szCs w:val="22"/>
        </w:rPr>
      </w:pPr>
      <w:r>
        <w:rPr>
          <w:rStyle w:val="LEGCompanyLocation"/>
          <w:i/>
        </w:rPr>
        <w:t>University of Manitoba</w:t>
      </w:r>
      <w:r w:rsidR="00EC5954" w:rsidRPr="00663969">
        <w:rPr>
          <w:rStyle w:val="LEGCompanyLocation"/>
        </w:rPr>
        <w:t xml:space="preserve"> </w:t>
      </w:r>
      <w:r w:rsidR="00996FFC" w:rsidRPr="00663969">
        <w:rPr>
          <w:rStyle w:val="LEGCompanyLocation"/>
        </w:rPr>
        <w:t xml:space="preserve">| </w:t>
      </w:r>
      <w:r>
        <w:rPr>
          <w:rStyle w:val="LEGCompanyLocation"/>
        </w:rPr>
        <w:t>Winnipeg, M</w:t>
      </w:r>
      <w:r w:rsidR="000620E0">
        <w:rPr>
          <w:rStyle w:val="LEGCompanyLocation"/>
        </w:rPr>
        <w:t>anitoba</w:t>
      </w:r>
    </w:p>
    <w:sectPr w:rsidR="007361C1" w:rsidRPr="00F301E2" w:rsidSect="00F301E2">
      <w:footerReference w:type="default" r:id="rId10"/>
      <w:footerReference w:type="first" r:id="rId11"/>
      <w:type w:val="continuous"/>
      <w:pgSz w:w="12240" w:h="15840"/>
      <w:pgMar w:top="720" w:right="720" w:bottom="720" w:left="720" w:header="274" w:footer="288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0D1D8F" w14:textId="77777777" w:rsidR="00263A79" w:rsidRDefault="00263A79">
      <w:r>
        <w:separator/>
      </w:r>
    </w:p>
  </w:endnote>
  <w:endnote w:type="continuationSeparator" w:id="0">
    <w:p w14:paraId="4A9B8A07" w14:textId="77777777" w:rsidR="00263A79" w:rsidRDefault="00263A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Light">
    <w:altName w:val="Arial Nova Light"/>
    <w:panose1 w:val="020B0403020202020204"/>
    <w:charset w:val="00"/>
    <w:family w:val="swiss"/>
    <w:pitch w:val="variable"/>
    <w:sig w:usb0="800000AF" w:usb1="40002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ヒラギノ角ゴ Pro W3">
    <w:altName w:val="Yu Gothic"/>
    <w:panose1 w:val="020B0300000000000000"/>
    <w:charset w:val="4E"/>
    <w:family w:val="auto"/>
    <w:pitch w:val="variable"/>
    <w:sig w:usb0="00000001" w:usb1="00000000" w:usb2="01000407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altName w:val="Sylfaen"/>
    <w:panose1 w:val="00000500000000020000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 Lt">
    <w:altName w:val="Arial"/>
    <w:panose1 w:val="020B0604020202020204"/>
    <w:charset w:val="00"/>
    <w:family w:val="auto"/>
    <w:pitch w:val="variable"/>
    <w:sig w:usb0="E00002EF" w:usb1="5000205B" w:usb2="00000020" w:usb3="00000000" w:csb0="0000019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 (Headings)"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16F17A" w14:textId="77777777" w:rsidR="00763490" w:rsidRPr="00065C23" w:rsidRDefault="00763490" w:rsidP="006C27B4">
    <w:pPr>
      <w:pStyle w:val="Footer"/>
      <w:tabs>
        <w:tab w:val="clear" w:pos="4680"/>
      </w:tabs>
      <w:rPr>
        <w:rFonts w:asciiTheme="majorHAnsi" w:hAnsiTheme="majorHAnsi" w:cstheme="majorHAnsi"/>
        <w:sz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36E993" w14:textId="7A311E7F" w:rsidR="00763490" w:rsidRPr="00F301E2" w:rsidRDefault="00763490" w:rsidP="00F301E2">
    <w:pPr>
      <w:pStyle w:val="Footer"/>
      <w:tabs>
        <w:tab w:val="clear" w:pos="4680"/>
      </w:tabs>
      <w:jc w:val="center"/>
      <w:rPr>
        <w:rFonts w:asciiTheme="majorHAnsi" w:hAnsiTheme="majorHAnsi" w:cstheme="majorHAnsi"/>
        <w:b/>
        <w:bCs/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B940CC" w14:textId="77777777" w:rsidR="00263A79" w:rsidRDefault="00263A79">
      <w:r>
        <w:separator/>
      </w:r>
    </w:p>
  </w:footnote>
  <w:footnote w:type="continuationSeparator" w:id="0">
    <w:p w14:paraId="2A38A7AE" w14:textId="77777777" w:rsidR="00263A79" w:rsidRDefault="00263A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97992"/>
    <w:multiLevelType w:val="hybridMultilevel"/>
    <w:tmpl w:val="590EC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F862B0"/>
    <w:multiLevelType w:val="hybridMultilevel"/>
    <w:tmpl w:val="6D3AAA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0F4F08"/>
    <w:multiLevelType w:val="hybridMultilevel"/>
    <w:tmpl w:val="970C5586"/>
    <w:lvl w:ilvl="0" w:tplc="57720F86">
      <w:start w:val="1"/>
      <w:numFmt w:val="bullet"/>
      <w:pStyle w:val="LEGAccomplishmen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B631769"/>
    <w:multiLevelType w:val="hybridMultilevel"/>
    <w:tmpl w:val="1B40E7CA"/>
    <w:lvl w:ilvl="0" w:tplc="E51ABA26">
      <w:start w:val="1"/>
      <w:numFmt w:val="bullet"/>
      <w:pStyle w:val="BulletsLEG"/>
      <w:lvlText w:val=""/>
      <w:lvlJc w:val="left"/>
      <w:pPr>
        <w:ind w:left="108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5B44024"/>
    <w:multiLevelType w:val="hybridMultilevel"/>
    <w:tmpl w:val="A9B05F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CB133D"/>
    <w:multiLevelType w:val="hybridMultilevel"/>
    <w:tmpl w:val="A45E2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1938F4"/>
    <w:multiLevelType w:val="hybridMultilevel"/>
    <w:tmpl w:val="5C92AE2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7" w15:restartNumberingAfterBreak="0">
    <w:nsid w:val="2D7F258C"/>
    <w:multiLevelType w:val="hybridMultilevel"/>
    <w:tmpl w:val="3B80E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39603B"/>
    <w:multiLevelType w:val="hybridMultilevel"/>
    <w:tmpl w:val="1174F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7750DA"/>
    <w:multiLevelType w:val="hybridMultilevel"/>
    <w:tmpl w:val="F7508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2665C7"/>
    <w:multiLevelType w:val="hybridMultilevel"/>
    <w:tmpl w:val="B1DA71D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1" w15:restartNumberingAfterBreak="0">
    <w:nsid w:val="434E4509"/>
    <w:multiLevelType w:val="hybridMultilevel"/>
    <w:tmpl w:val="5A9ECD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7517F2"/>
    <w:multiLevelType w:val="multilevel"/>
    <w:tmpl w:val="9D9279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481644DC"/>
    <w:multiLevelType w:val="multilevel"/>
    <w:tmpl w:val="F5F8DCB8"/>
    <w:lvl w:ilvl="0">
      <w:start w:val="1"/>
      <w:numFmt w:val="bullet"/>
      <w:lvlText w:val="●"/>
      <w:lvlJc w:val="left"/>
      <w:pPr>
        <w:ind w:left="617" w:hanging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337" w:hanging="36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057" w:hanging="3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777" w:hanging="3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497" w:hanging="36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217" w:hanging="3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4937" w:hanging="36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657" w:hanging="3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377" w:hanging="360"/>
      </w:pPr>
      <w:rPr>
        <w:rFonts w:ascii="Arial" w:eastAsia="Arial" w:hAnsi="Arial" w:cs="Arial"/>
        <w:vertAlign w:val="baseline"/>
      </w:rPr>
    </w:lvl>
  </w:abstractNum>
  <w:abstractNum w:abstractNumId="14" w15:restartNumberingAfterBreak="0">
    <w:nsid w:val="58784A0F"/>
    <w:multiLevelType w:val="multilevel"/>
    <w:tmpl w:val="CB702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92349F0"/>
    <w:multiLevelType w:val="hybridMultilevel"/>
    <w:tmpl w:val="6EAAFD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97103AA"/>
    <w:multiLevelType w:val="multilevel"/>
    <w:tmpl w:val="7B5E6426"/>
    <w:lvl w:ilvl="0">
      <w:start w:val="1"/>
      <w:numFmt w:val="bullet"/>
      <w:lvlText w:val="●"/>
      <w:lvlJc w:val="left"/>
      <w:pPr>
        <w:ind w:left="617" w:hanging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337" w:hanging="36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057" w:hanging="3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777" w:hanging="3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497" w:hanging="36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217" w:hanging="3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4937" w:hanging="36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657" w:hanging="3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377" w:hanging="360"/>
      </w:pPr>
      <w:rPr>
        <w:rFonts w:ascii="Arial" w:eastAsia="Arial" w:hAnsi="Arial" w:cs="Arial"/>
        <w:vertAlign w:val="baseline"/>
      </w:rPr>
    </w:lvl>
  </w:abstractNum>
  <w:abstractNum w:abstractNumId="17" w15:restartNumberingAfterBreak="0">
    <w:nsid w:val="61746EEA"/>
    <w:multiLevelType w:val="multilevel"/>
    <w:tmpl w:val="04090023"/>
    <w:lvl w:ilvl="0">
      <w:start w:val="1"/>
      <w:numFmt w:val="upperRoman"/>
      <w:pStyle w:val="Heading1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6D77443D"/>
    <w:multiLevelType w:val="hybridMultilevel"/>
    <w:tmpl w:val="4F3C3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F7B0527"/>
    <w:multiLevelType w:val="hybridMultilevel"/>
    <w:tmpl w:val="CB3675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02A491A"/>
    <w:multiLevelType w:val="hybridMultilevel"/>
    <w:tmpl w:val="03E6E466"/>
    <w:lvl w:ilvl="0" w:tplc="E05246F0">
      <w:start w:val="1"/>
      <w:numFmt w:val="bullet"/>
      <w:lvlText w:val=""/>
      <w:lvlJc w:val="left"/>
      <w:pPr>
        <w:ind w:left="61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9" w:hanging="360"/>
      </w:pPr>
      <w:rPr>
        <w:rFonts w:ascii="Wingdings" w:hAnsi="Wingdings" w:hint="default"/>
      </w:rPr>
    </w:lvl>
  </w:abstractNum>
  <w:abstractNum w:abstractNumId="21" w15:restartNumberingAfterBreak="0">
    <w:nsid w:val="70B47B18"/>
    <w:multiLevelType w:val="hybridMultilevel"/>
    <w:tmpl w:val="2F8EE3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0D55D1F"/>
    <w:multiLevelType w:val="hybridMultilevel"/>
    <w:tmpl w:val="6464B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2060EB0"/>
    <w:multiLevelType w:val="hybridMultilevel"/>
    <w:tmpl w:val="938C05C4"/>
    <w:lvl w:ilvl="0" w:tplc="AF6EC014">
      <w:start w:val="1"/>
      <w:numFmt w:val="bullet"/>
      <w:pStyle w:val="LEGConten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CE2874"/>
    <w:multiLevelType w:val="multilevel"/>
    <w:tmpl w:val="874E3AAE"/>
    <w:lvl w:ilvl="0">
      <w:start w:val="1"/>
      <w:numFmt w:val="bullet"/>
      <w:pStyle w:val="CALIBRIConten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68112344">
    <w:abstractNumId w:val="3"/>
  </w:num>
  <w:num w:numId="2" w16cid:durableId="1155224615">
    <w:abstractNumId w:val="24"/>
  </w:num>
  <w:num w:numId="3" w16cid:durableId="387532426">
    <w:abstractNumId w:val="22"/>
  </w:num>
  <w:num w:numId="4" w16cid:durableId="295835635">
    <w:abstractNumId w:val="6"/>
  </w:num>
  <w:num w:numId="5" w16cid:durableId="1395008066">
    <w:abstractNumId w:val="4"/>
  </w:num>
  <w:num w:numId="6" w16cid:durableId="2117092523">
    <w:abstractNumId w:val="7"/>
  </w:num>
  <w:num w:numId="7" w16cid:durableId="415783118">
    <w:abstractNumId w:val="19"/>
  </w:num>
  <w:num w:numId="8" w16cid:durableId="820847400">
    <w:abstractNumId w:val="10"/>
  </w:num>
  <w:num w:numId="9" w16cid:durableId="1376468209">
    <w:abstractNumId w:val="5"/>
  </w:num>
  <w:num w:numId="10" w16cid:durableId="1656371686">
    <w:abstractNumId w:val="18"/>
  </w:num>
  <w:num w:numId="11" w16cid:durableId="1746297381">
    <w:abstractNumId w:val="11"/>
  </w:num>
  <w:num w:numId="12" w16cid:durableId="215164890">
    <w:abstractNumId w:val="16"/>
  </w:num>
  <w:num w:numId="13" w16cid:durableId="1429040920">
    <w:abstractNumId w:val="12"/>
  </w:num>
  <w:num w:numId="14" w16cid:durableId="14886730">
    <w:abstractNumId w:val="13"/>
  </w:num>
  <w:num w:numId="15" w16cid:durableId="784469869">
    <w:abstractNumId w:val="20"/>
  </w:num>
  <w:num w:numId="16" w16cid:durableId="1946031784">
    <w:abstractNumId w:val="1"/>
  </w:num>
  <w:num w:numId="17" w16cid:durableId="316612431">
    <w:abstractNumId w:val="9"/>
  </w:num>
  <w:num w:numId="18" w16cid:durableId="895778329">
    <w:abstractNumId w:val="0"/>
  </w:num>
  <w:num w:numId="19" w16cid:durableId="833452474">
    <w:abstractNumId w:val="8"/>
  </w:num>
  <w:num w:numId="20" w16cid:durableId="833645590">
    <w:abstractNumId w:val="17"/>
  </w:num>
  <w:num w:numId="21" w16cid:durableId="412774744">
    <w:abstractNumId w:val="15"/>
  </w:num>
  <w:num w:numId="22" w16cid:durableId="2016106230">
    <w:abstractNumId w:val="2"/>
  </w:num>
  <w:num w:numId="23" w16cid:durableId="922836425">
    <w:abstractNumId w:val="20"/>
  </w:num>
  <w:num w:numId="24" w16cid:durableId="1802724452">
    <w:abstractNumId w:val="20"/>
  </w:num>
  <w:num w:numId="25" w16cid:durableId="1826623944">
    <w:abstractNumId w:val="20"/>
  </w:num>
  <w:num w:numId="26" w16cid:durableId="639844912">
    <w:abstractNumId w:val="23"/>
  </w:num>
  <w:num w:numId="27" w16cid:durableId="940262719">
    <w:abstractNumId w:val="21"/>
  </w:num>
  <w:num w:numId="28" w16cid:durableId="664892511">
    <w:abstractNumId w:val="1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2"/>
  <w:embedSystemFonts/>
  <w:bordersDoNotSurroundHeader/>
  <w:bordersDoNotSurroundFooter/>
  <w:proofState w:spelling="clean" w:grammar="clean"/>
  <w:attachedTemplate r:id="rId1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styleLockTheme/>
  <w:styleLockQFSet/>
  <w:defaultTabStop w:val="720"/>
  <w:drawingGridHorizontalSpacing w:val="120"/>
  <w:drawingGridVerticalSpacing w:val="0"/>
  <w:displayHorizontalDrawingGridEvery w:val="0"/>
  <w:displayVerticalDrawingGridEvery w:val="0"/>
  <w:doNotShadeFormData/>
  <w:noPunctuationKerning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621"/>
    <w:rsid w:val="0000042B"/>
    <w:rsid w:val="00000AAA"/>
    <w:rsid w:val="000027B6"/>
    <w:rsid w:val="000034F1"/>
    <w:rsid w:val="00003AE9"/>
    <w:rsid w:val="00006097"/>
    <w:rsid w:val="00010183"/>
    <w:rsid w:val="0001081B"/>
    <w:rsid w:val="00011490"/>
    <w:rsid w:val="0001264B"/>
    <w:rsid w:val="00015035"/>
    <w:rsid w:val="000176B4"/>
    <w:rsid w:val="00017829"/>
    <w:rsid w:val="00017E8B"/>
    <w:rsid w:val="0002285D"/>
    <w:rsid w:val="00023D87"/>
    <w:rsid w:val="00024C67"/>
    <w:rsid w:val="00024F4E"/>
    <w:rsid w:val="000302D9"/>
    <w:rsid w:val="00031466"/>
    <w:rsid w:val="00031AC6"/>
    <w:rsid w:val="000339E5"/>
    <w:rsid w:val="00033B19"/>
    <w:rsid w:val="00033CE8"/>
    <w:rsid w:val="00036EF7"/>
    <w:rsid w:val="00040841"/>
    <w:rsid w:val="000413C0"/>
    <w:rsid w:val="00042FE6"/>
    <w:rsid w:val="00053694"/>
    <w:rsid w:val="00054515"/>
    <w:rsid w:val="000606D3"/>
    <w:rsid w:val="00060AE4"/>
    <w:rsid w:val="000620E0"/>
    <w:rsid w:val="00064512"/>
    <w:rsid w:val="0006516A"/>
    <w:rsid w:val="00065C23"/>
    <w:rsid w:val="000668A6"/>
    <w:rsid w:val="00066A31"/>
    <w:rsid w:val="00070000"/>
    <w:rsid w:val="00071EBF"/>
    <w:rsid w:val="0007286A"/>
    <w:rsid w:val="00073DFE"/>
    <w:rsid w:val="000741CE"/>
    <w:rsid w:val="00075436"/>
    <w:rsid w:val="00075DD0"/>
    <w:rsid w:val="000769F2"/>
    <w:rsid w:val="00080876"/>
    <w:rsid w:val="00080D9C"/>
    <w:rsid w:val="00081C95"/>
    <w:rsid w:val="00083DEE"/>
    <w:rsid w:val="00084C73"/>
    <w:rsid w:val="000851DA"/>
    <w:rsid w:val="000878A8"/>
    <w:rsid w:val="0009306C"/>
    <w:rsid w:val="000947CF"/>
    <w:rsid w:val="000959DD"/>
    <w:rsid w:val="00095EC4"/>
    <w:rsid w:val="00096948"/>
    <w:rsid w:val="00096B3A"/>
    <w:rsid w:val="00097011"/>
    <w:rsid w:val="000973D5"/>
    <w:rsid w:val="000A00E5"/>
    <w:rsid w:val="000A1716"/>
    <w:rsid w:val="000A2623"/>
    <w:rsid w:val="000A2FDF"/>
    <w:rsid w:val="000A3B7E"/>
    <w:rsid w:val="000A718C"/>
    <w:rsid w:val="000A7A97"/>
    <w:rsid w:val="000B296F"/>
    <w:rsid w:val="000B5A68"/>
    <w:rsid w:val="000B79AB"/>
    <w:rsid w:val="000B7D37"/>
    <w:rsid w:val="000C0DB0"/>
    <w:rsid w:val="000C1318"/>
    <w:rsid w:val="000C2AAA"/>
    <w:rsid w:val="000C2CD0"/>
    <w:rsid w:val="000C3F7F"/>
    <w:rsid w:val="000C3FA1"/>
    <w:rsid w:val="000C4876"/>
    <w:rsid w:val="000C4E4E"/>
    <w:rsid w:val="000C50AB"/>
    <w:rsid w:val="000C6351"/>
    <w:rsid w:val="000C7913"/>
    <w:rsid w:val="000D03F2"/>
    <w:rsid w:val="000D254D"/>
    <w:rsid w:val="000D2A58"/>
    <w:rsid w:val="000D53E2"/>
    <w:rsid w:val="000E14FE"/>
    <w:rsid w:val="000E237C"/>
    <w:rsid w:val="000E3A7C"/>
    <w:rsid w:val="000E569E"/>
    <w:rsid w:val="000E5B0B"/>
    <w:rsid w:val="000E7D21"/>
    <w:rsid w:val="000F0428"/>
    <w:rsid w:val="000F04A7"/>
    <w:rsid w:val="000F1A7F"/>
    <w:rsid w:val="000F2759"/>
    <w:rsid w:val="000F281D"/>
    <w:rsid w:val="000F29BA"/>
    <w:rsid w:val="000F5EFB"/>
    <w:rsid w:val="000F6A28"/>
    <w:rsid w:val="00100F12"/>
    <w:rsid w:val="001012E3"/>
    <w:rsid w:val="001024A7"/>
    <w:rsid w:val="00104506"/>
    <w:rsid w:val="0010505B"/>
    <w:rsid w:val="001061A5"/>
    <w:rsid w:val="00111D1C"/>
    <w:rsid w:val="00111E2D"/>
    <w:rsid w:val="00111F19"/>
    <w:rsid w:val="001204DE"/>
    <w:rsid w:val="00122B11"/>
    <w:rsid w:val="00125214"/>
    <w:rsid w:val="001259AB"/>
    <w:rsid w:val="0013176C"/>
    <w:rsid w:val="00133D70"/>
    <w:rsid w:val="00134A60"/>
    <w:rsid w:val="00134C15"/>
    <w:rsid w:val="00143654"/>
    <w:rsid w:val="00144EEF"/>
    <w:rsid w:val="00146C3A"/>
    <w:rsid w:val="00150A02"/>
    <w:rsid w:val="001526C9"/>
    <w:rsid w:val="00153B01"/>
    <w:rsid w:val="00153CBC"/>
    <w:rsid w:val="00156409"/>
    <w:rsid w:val="00156C4E"/>
    <w:rsid w:val="001574DB"/>
    <w:rsid w:val="0016149C"/>
    <w:rsid w:val="0016194C"/>
    <w:rsid w:val="00162DE9"/>
    <w:rsid w:val="0016429C"/>
    <w:rsid w:val="001642B5"/>
    <w:rsid w:val="001644C0"/>
    <w:rsid w:val="00167C05"/>
    <w:rsid w:val="00167E59"/>
    <w:rsid w:val="00170F3E"/>
    <w:rsid w:val="001728BC"/>
    <w:rsid w:val="00173A89"/>
    <w:rsid w:val="00174248"/>
    <w:rsid w:val="00176DD8"/>
    <w:rsid w:val="001773EF"/>
    <w:rsid w:val="001779B6"/>
    <w:rsid w:val="00180444"/>
    <w:rsid w:val="0018071B"/>
    <w:rsid w:val="00180753"/>
    <w:rsid w:val="001818A6"/>
    <w:rsid w:val="001825FE"/>
    <w:rsid w:val="0018498B"/>
    <w:rsid w:val="0019177E"/>
    <w:rsid w:val="001925BF"/>
    <w:rsid w:val="00194AB9"/>
    <w:rsid w:val="00195FEF"/>
    <w:rsid w:val="001A01B4"/>
    <w:rsid w:val="001A61A5"/>
    <w:rsid w:val="001B3706"/>
    <w:rsid w:val="001B3EDF"/>
    <w:rsid w:val="001B462F"/>
    <w:rsid w:val="001B677E"/>
    <w:rsid w:val="001B68AC"/>
    <w:rsid w:val="001B760C"/>
    <w:rsid w:val="001C1BBB"/>
    <w:rsid w:val="001C2EEA"/>
    <w:rsid w:val="001C3E13"/>
    <w:rsid w:val="001C585C"/>
    <w:rsid w:val="001C6B0F"/>
    <w:rsid w:val="001C6DD6"/>
    <w:rsid w:val="001D00D1"/>
    <w:rsid w:val="001D122F"/>
    <w:rsid w:val="001D2C7E"/>
    <w:rsid w:val="001D312C"/>
    <w:rsid w:val="001D7BAE"/>
    <w:rsid w:val="001D7D7E"/>
    <w:rsid w:val="001D7E6D"/>
    <w:rsid w:val="001E223A"/>
    <w:rsid w:val="001E44F8"/>
    <w:rsid w:val="001E4509"/>
    <w:rsid w:val="001E555D"/>
    <w:rsid w:val="001E6CE8"/>
    <w:rsid w:val="001E7ADA"/>
    <w:rsid w:val="001E7B37"/>
    <w:rsid w:val="001F016C"/>
    <w:rsid w:val="001F1A34"/>
    <w:rsid w:val="002000E1"/>
    <w:rsid w:val="0020190B"/>
    <w:rsid w:val="00201DE3"/>
    <w:rsid w:val="002023D0"/>
    <w:rsid w:val="00202D2B"/>
    <w:rsid w:val="00204BCA"/>
    <w:rsid w:val="00207523"/>
    <w:rsid w:val="00211A98"/>
    <w:rsid w:val="002122FA"/>
    <w:rsid w:val="00212387"/>
    <w:rsid w:val="00212900"/>
    <w:rsid w:val="0021394C"/>
    <w:rsid w:val="002146F3"/>
    <w:rsid w:val="00214777"/>
    <w:rsid w:val="00216EDE"/>
    <w:rsid w:val="00220548"/>
    <w:rsid w:val="00220B93"/>
    <w:rsid w:val="00220DD3"/>
    <w:rsid w:val="002249A7"/>
    <w:rsid w:val="0022676E"/>
    <w:rsid w:val="00227036"/>
    <w:rsid w:val="00230318"/>
    <w:rsid w:val="0023253E"/>
    <w:rsid w:val="002327AD"/>
    <w:rsid w:val="002345F1"/>
    <w:rsid w:val="00237D84"/>
    <w:rsid w:val="00242013"/>
    <w:rsid w:val="002424A2"/>
    <w:rsid w:val="002467B8"/>
    <w:rsid w:val="00247698"/>
    <w:rsid w:val="0025038B"/>
    <w:rsid w:val="00252A5C"/>
    <w:rsid w:val="002557DD"/>
    <w:rsid w:val="002630AA"/>
    <w:rsid w:val="00263A79"/>
    <w:rsid w:val="00263DCF"/>
    <w:rsid w:val="00264EEA"/>
    <w:rsid w:val="00265F02"/>
    <w:rsid w:val="002666AB"/>
    <w:rsid w:val="00266990"/>
    <w:rsid w:val="00267D63"/>
    <w:rsid w:val="002760F3"/>
    <w:rsid w:val="002764CE"/>
    <w:rsid w:val="00283265"/>
    <w:rsid w:val="002835AA"/>
    <w:rsid w:val="00283C30"/>
    <w:rsid w:val="00285517"/>
    <w:rsid w:val="0028628C"/>
    <w:rsid w:val="00290AEE"/>
    <w:rsid w:val="00290D21"/>
    <w:rsid w:val="0029153F"/>
    <w:rsid w:val="0029324C"/>
    <w:rsid w:val="002943EA"/>
    <w:rsid w:val="002A21DD"/>
    <w:rsid w:val="002A2760"/>
    <w:rsid w:val="002A2868"/>
    <w:rsid w:val="002A78DE"/>
    <w:rsid w:val="002B045E"/>
    <w:rsid w:val="002B2DD3"/>
    <w:rsid w:val="002B5FFE"/>
    <w:rsid w:val="002C230B"/>
    <w:rsid w:val="002C2621"/>
    <w:rsid w:val="002C69C5"/>
    <w:rsid w:val="002C6FC1"/>
    <w:rsid w:val="002C7D9F"/>
    <w:rsid w:val="002D0ADB"/>
    <w:rsid w:val="002D38B5"/>
    <w:rsid w:val="002D5E07"/>
    <w:rsid w:val="002D60F3"/>
    <w:rsid w:val="002D6900"/>
    <w:rsid w:val="002D6B30"/>
    <w:rsid w:val="002D7F6C"/>
    <w:rsid w:val="002E4F39"/>
    <w:rsid w:val="002E5109"/>
    <w:rsid w:val="002E52D0"/>
    <w:rsid w:val="002E7BD6"/>
    <w:rsid w:val="002F06EC"/>
    <w:rsid w:val="002F0847"/>
    <w:rsid w:val="002F0C6E"/>
    <w:rsid w:val="002F1C62"/>
    <w:rsid w:val="002F3836"/>
    <w:rsid w:val="002F59E8"/>
    <w:rsid w:val="002F606A"/>
    <w:rsid w:val="002F6096"/>
    <w:rsid w:val="002F6724"/>
    <w:rsid w:val="002F69C6"/>
    <w:rsid w:val="002F6F0E"/>
    <w:rsid w:val="00302939"/>
    <w:rsid w:val="00303747"/>
    <w:rsid w:val="00303C9A"/>
    <w:rsid w:val="003061B3"/>
    <w:rsid w:val="003075D1"/>
    <w:rsid w:val="00310650"/>
    <w:rsid w:val="00312193"/>
    <w:rsid w:val="00314186"/>
    <w:rsid w:val="00314BD0"/>
    <w:rsid w:val="00317129"/>
    <w:rsid w:val="003171AB"/>
    <w:rsid w:val="00317D89"/>
    <w:rsid w:val="0032133A"/>
    <w:rsid w:val="00321B0D"/>
    <w:rsid w:val="00323106"/>
    <w:rsid w:val="00323B0E"/>
    <w:rsid w:val="00324306"/>
    <w:rsid w:val="00327008"/>
    <w:rsid w:val="003279F4"/>
    <w:rsid w:val="00330685"/>
    <w:rsid w:val="00330E30"/>
    <w:rsid w:val="00331FDC"/>
    <w:rsid w:val="003335FF"/>
    <w:rsid w:val="00333674"/>
    <w:rsid w:val="003348C8"/>
    <w:rsid w:val="003375BA"/>
    <w:rsid w:val="0034315E"/>
    <w:rsid w:val="003476D3"/>
    <w:rsid w:val="0035017E"/>
    <w:rsid w:val="00352D86"/>
    <w:rsid w:val="003534A8"/>
    <w:rsid w:val="0035425E"/>
    <w:rsid w:val="00356049"/>
    <w:rsid w:val="00356631"/>
    <w:rsid w:val="00356B4E"/>
    <w:rsid w:val="00357AB2"/>
    <w:rsid w:val="00361C3D"/>
    <w:rsid w:val="00362FD2"/>
    <w:rsid w:val="0036339C"/>
    <w:rsid w:val="00365040"/>
    <w:rsid w:val="00366F93"/>
    <w:rsid w:val="003715F1"/>
    <w:rsid w:val="00373EE8"/>
    <w:rsid w:val="00374400"/>
    <w:rsid w:val="003749AF"/>
    <w:rsid w:val="003802BD"/>
    <w:rsid w:val="00381F56"/>
    <w:rsid w:val="003833C1"/>
    <w:rsid w:val="00384E52"/>
    <w:rsid w:val="00384F24"/>
    <w:rsid w:val="0038557F"/>
    <w:rsid w:val="00393E43"/>
    <w:rsid w:val="00397513"/>
    <w:rsid w:val="003A2EB3"/>
    <w:rsid w:val="003A4641"/>
    <w:rsid w:val="003B0285"/>
    <w:rsid w:val="003B0B8A"/>
    <w:rsid w:val="003B2BCF"/>
    <w:rsid w:val="003B5AE4"/>
    <w:rsid w:val="003B61FB"/>
    <w:rsid w:val="003B6699"/>
    <w:rsid w:val="003B689E"/>
    <w:rsid w:val="003C06AA"/>
    <w:rsid w:val="003C079F"/>
    <w:rsid w:val="003C1E03"/>
    <w:rsid w:val="003C708B"/>
    <w:rsid w:val="003D042C"/>
    <w:rsid w:val="003D3858"/>
    <w:rsid w:val="003D40C4"/>
    <w:rsid w:val="003D43EA"/>
    <w:rsid w:val="003D5830"/>
    <w:rsid w:val="003E0BF6"/>
    <w:rsid w:val="003E2000"/>
    <w:rsid w:val="003E2EAE"/>
    <w:rsid w:val="003E4327"/>
    <w:rsid w:val="003E59E8"/>
    <w:rsid w:val="003E6F22"/>
    <w:rsid w:val="003E7F39"/>
    <w:rsid w:val="003F1061"/>
    <w:rsid w:val="003F2F80"/>
    <w:rsid w:val="003F3216"/>
    <w:rsid w:val="003F489D"/>
    <w:rsid w:val="003F5BD4"/>
    <w:rsid w:val="003F677E"/>
    <w:rsid w:val="003F6D8F"/>
    <w:rsid w:val="003F71AE"/>
    <w:rsid w:val="003F7926"/>
    <w:rsid w:val="00400A0E"/>
    <w:rsid w:val="0040734A"/>
    <w:rsid w:val="00407543"/>
    <w:rsid w:val="00410CF9"/>
    <w:rsid w:val="004119E4"/>
    <w:rsid w:val="00412656"/>
    <w:rsid w:val="00413EF0"/>
    <w:rsid w:val="00414B49"/>
    <w:rsid w:val="0041620C"/>
    <w:rsid w:val="00421438"/>
    <w:rsid w:val="0042719D"/>
    <w:rsid w:val="00433263"/>
    <w:rsid w:val="004426BB"/>
    <w:rsid w:val="004449B8"/>
    <w:rsid w:val="00444D6C"/>
    <w:rsid w:val="00445176"/>
    <w:rsid w:val="00445218"/>
    <w:rsid w:val="004517E0"/>
    <w:rsid w:val="0045213E"/>
    <w:rsid w:val="00453A04"/>
    <w:rsid w:val="00453E37"/>
    <w:rsid w:val="00453E45"/>
    <w:rsid w:val="004611A9"/>
    <w:rsid w:val="00461BF9"/>
    <w:rsid w:val="0046391A"/>
    <w:rsid w:val="00463C33"/>
    <w:rsid w:val="00464066"/>
    <w:rsid w:val="004646C7"/>
    <w:rsid w:val="0046473E"/>
    <w:rsid w:val="00465D65"/>
    <w:rsid w:val="00465D86"/>
    <w:rsid w:val="00467E2B"/>
    <w:rsid w:val="00467F8A"/>
    <w:rsid w:val="00471B10"/>
    <w:rsid w:val="00471D5F"/>
    <w:rsid w:val="0047272B"/>
    <w:rsid w:val="0047327A"/>
    <w:rsid w:val="004742D3"/>
    <w:rsid w:val="00474729"/>
    <w:rsid w:val="00480B59"/>
    <w:rsid w:val="00481B0B"/>
    <w:rsid w:val="00483AE1"/>
    <w:rsid w:val="00483FF2"/>
    <w:rsid w:val="0048456C"/>
    <w:rsid w:val="0048512D"/>
    <w:rsid w:val="004853C1"/>
    <w:rsid w:val="00485B9F"/>
    <w:rsid w:val="004873CA"/>
    <w:rsid w:val="00487895"/>
    <w:rsid w:val="004904E7"/>
    <w:rsid w:val="00490E8C"/>
    <w:rsid w:val="00490EA7"/>
    <w:rsid w:val="00491F09"/>
    <w:rsid w:val="00495866"/>
    <w:rsid w:val="00496231"/>
    <w:rsid w:val="004A266C"/>
    <w:rsid w:val="004A3CDA"/>
    <w:rsid w:val="004A472A"/>
    <w:rsid w:val="004A67B2"/>
    <w:rsid w:val="004A7C90"/>
    <w:rsid w:val="004B0461"/>
    <w:rsid w:val="004B0FF3"/>
    <w:rsid w:val="004B1270"/>
    <w:rsid w:val="004B350A"/>
    <w:rsid w:val="004B4C38"/>
    <w:rsid w:val="004B5888"/>
    <w:rsid w:val="004B5969"/>
    <w:rsid w:val="004B6BBD"/>
    <w:rsid w:val="004C1ADF"/>
    <w:rsid w:val="004C4AE9"/>
    <w:rsid w:val="004C5AEE"/>
    <w:rsid w:val="004C5E55"/>
    <w:rsid w:val="004D1A5B"/>
    <w:rsid w:val="004D26C0"/>
    <w:rsid w:val="004D2AC6"/>
    <w:rsid w:val="004D6C03"/>
    <w:rsid w:val="004D7445"/>
    <w:rsid w:val="004E0969"/>
    <w:rsid w:val="004E3564"/>
    <w:rsid w:val="004E3639"/>
    <w:rsid w:val="004E3930"/>
    <w:rsid w:val="004E4272"/>
    <w:rsid w:val="004E4B6D"/>
    <w:rsid w:val="004E52A7"/>
    <w:rsid w:val="004E7F0E"/>
    <w:rsid w:val="004F1791"/>
    <w:rsid w:val="004F233F"/>
    <w:rsid w:val="004F27DA"/>
    <w:rsid w:val="004F652D"/>
    <w:rsid w:val="004F6EB7"/>
    <w:rsid w:val="005002B6"/>
    <w:rsid w:val="00500D69"/>
    <w:rsid w:val="00503CD6"/>
    <w:rsid w:val="00505559"/>
    <w:rsid w:val="005056DD"/>
    <w:rsid w:val="00505B84"/>
    <w:rsid w:val="00512105"/>
    <w:rsid w:val="0051261E"/>
    <w:rsid w:val="00512DE6"/>
    <w:rsid w:val="0051377A"/>
    <w:rsid w:val="00513A11"/>
    <w:rsid w:val="005142E3"/>
    <w:rsid w:val="00515352"/>
    <w:rsid w:val="0052019F"/>
    <w:rsid w:val="00520AD2"/>
    <w:rsid w:val="0052163F"/>
    <w:rsid w:val="00522915"/>
    <w:rsid w:val="0052405E"/>
    <w:rsid w:val="005305EE"/>
    <w:rsid w:val="00531636"/>
    <w:rsid w:val="00531866"/>
    <w:rsid w:val="0053482E"/>
    <w:rsid w:val="00535B78"/>
    <w:rsid w:val="00542FD5"/>
    <w:rsid w:val="005433F0"/>
    <w:rsid w:val="00545694"/>
    <w:rsid w:val="005463C0"/>
    <w:rsid w:val="005479DE"/>
    <w:rsid w:val="00552534"/>
    <w:rsid w:val="00552837"/>
    <w:rsid w:val="00553334"/>
    <w:rsid w:val="00553BA1"/>
    <w:rsid w:val="005547F7"/>
    <w:rsid w:val="00555E38"/>
    <w:rsid w:val="00556031"/>
    <w:rsid w:val="005562C5"/>
    <w:rsid w:val="0055633F"/>
    <w:rsid w:val="00557961"/>
    <w:rsid w:val="00557BF4"/>
    <w:rsid w:val="00560071"/>
    <w:rsid w:val="00560CB6"/>
    <w:rsid w:val="005612A0"/>
    <w:rsid w:val="00562756"/>
    <w:rsid w:val="00562CB1"/>
    <w:rsid w:val="00566EBC"/>
    <w:rsid w:val="00570502"/>
    <w:rsid w:val="00570E07"/>
    <w:rsid w:val="005741B1"/>
    <w:rsid w:val="005774A2"/>
    <w:rsid w:val="005802E8"/>
    <w:rsid w:val="0058060A"/>
    <w:rsid w:val="005811BE"/>
    <w:rsid w:val="005819D6"/>
    <w:rsid w:val="00582991"/>
    <w:rsid w:val="00582B39"/>
    <w:rsid w:val="00587136"/>
    <w:rsid w:val="0059176C"/>
    <w:rsid w:val="00592BAC"/>
    <w:rsid w:val="00593A6F"/>
    <w:rsid w:val="005946D2"/>
    <w:rsid w:val="005949CA"/>
    <w:rsid w:val="0059553D"/>
    <w:rsid w:val="00595B80"/>
    <w:rsid w:val="005A2B33"/>
    <w:rsid w:val="005A41EB"/>
    <w:rsid w:val="005A4955"/>
    <w:rsid w:val="005A566F"/>
    <w:rsid w:val="005A70FA"/>
    <w:rsid w:val="005B3B7B"/>
    <w:rsid w:val="005B50F5"/>
    <w:rsid w:val="005B56E1"/>
    <w:rsid w:val="005B6ADF"/>
    <w:rsid w:val="005B7F0F"/>
    <w:rsid w:val="005C27D9"/>
    <w:rsid w:val="005C48DA"/>
    <w:rsid w:val="005C57C6"/>
    <w:rsid w:val="005C6D94"/>
    <w:rsid w:val="005D06EB"/>
    <w:rsid w:val="005D08B0"/>
    <w:rsid w:val="005D0DC7"/>
    <w:rsid w:val="005D102A"/>
    <w:rsid w:val="005D1BE4"/>
    <w:rsid w:val="005D249B"/>
    <w:rsid w:val="005D2E07"/>
    <w:rsid w:val="005D48CD"/>
    <w:rsid w:val="005D5AFE"/>
    <w:rsid w:val="005D7142"/>
    <w:rsid w:val="005E1DF9"/>
    <w:rsid w:val="005E3457"/>
    <w:rsid w:val="005E42BD"/>
    <w:rsid w:val="005E5BDC"/>
    <w:rsid w:val="005E6ADB"/>
    <w:rsid w:val="005E7378"/>
    <w:rsid w:val="005F1CE4"/>
    <w:rsid w:val="005F4DAC"/>
    <w:rsid w:val="005F5156"/>
    <w:rsid w:val="00600193"/>
    <w:rsid w:val="0060044D"/>
    <w:rsid w:val="00602056"/>
    <w:rsid w:val="0060287D"/>
    <w:rsid w:val="006034ED"/>
    <w:rsid w:val="00603C84"/>
    <w:rsid w:val="00604F70"/>
    <w:rsid w:val="00605E34"/>
    <w:rsid w:val="006064FC"/>
    <w:rsid w:val="00610594"/>
    <w:rsid w:val="00612FF5"/>
    <w:rsid w:val="00613257"/>
    <w:rsid w:val="00613C23"/>
    <w:rsid w:val="006158B5"/>
    <w:rsid w:val="00616FDB"/>
    <w:rsid w:val="00617A4E"/>
    <w:rsid w:val="006213AB"/>
    <w:rsid w:val="00623CA5"/>
    <w:rsid w:val="00624F21"/>
    <w:rsid w:val="00625123"/>
    <w:rsid w:val="006255B9"/>
    <w:rsid w:val="00625753"/>
    <w:rsid w:val="00625D04"/>
    <w:rsid w:val="00625FB9"/>
    <w:rsid w:val="00630103"/>
    <w:rsid w:val="00633666"/>
    <w:rsid w:val="00633DA2"/>
    <w:rsid w:val="00634085"/>
    <w:rsid w:val="00634334"/>
    <w:rsid w:val="00634CFC"/>
    <w:rsid w:val="00635139"/>
    <w:rsid w:val="006356E0"/>
    <w:rsid w:val="006413AB"/>
    <w:rsid w:val="00642956"/>
    <w:rsid w:val="00643817"/>
    <w:rsid w:val="0064599C"/>
    <w:rsid w:val="00647B53"/>
    <w:rsid w:val="00652709"/>
    <w:rsid w:val="0065274E"/>
    <w:rsid w:val="00657952"/>
    <w:rsid w:val="00657E54"/>
    <w:rsid w:val="00661891"/>
    <w:rsid w:val="00661F9A"/>
    <w:rsid w:val="00663969"/>
    <w:rsid w:val="00673CA0"/>
    <w:rsid w:val="006768A0"/>
    <w:rsid w:val="00680F3F"/>
    <w:rsid w:val="00682F78"/>
    <w:rsid w:val="00683940"/>
    <w:rsid w:val="006865D6"/>
    <w:rsid w:val="00687A2C"/>
    <w:rsid w:val="006919A9"/>
    <w:rsid w:val="006927C6"/>
    <w:rsid w:val="00692C23"/>
    <w:rsid w:val="00693983"/>
    <w:rsid w:val="006948EF"/>
    <w:rsid w:val="00695A58"/>
    <w:rsid w:val="006A0E9A"/>
    <w:rsid w:val="006A2903"/>
    <w:rsid w:val="006A365C"/>
    <w:rsid w:val="006A4CFD"/>
    <w:rsid w:val="006A5AC5"/>
    <w:rsid w:val="006A7004"/>
    <w:rsid w:val="006B2355"/>
    <w:rsid w:val="006B3477"/>
    <w:rsid w:val="006B4793"/>
    <w:rsid w:val="006B5D6E"/>
    <w:rsid w:val="006B60FD"/>
    <w:rsid w:val="006B6E82"/>
    <w:rsid w:val="006B7136"/>
    <w:rsid w:val="006C0018"/>
    <w:rsid w:val="006C0BAB"/>
    <w:rsid w:val="006C1D14"/>
    <w:rsid w:val="006C1E60"/>
    <w:rsid w:val="006C27B4"/>
    <w:rsid w:val="006C6805"/>
    <w:rsid w:val="006C7667"/>
    <w:rsid w:val="006D11BD"/>
    <w:rsid w:val="006D1EEC"/>
    <w:rsid w:val="006D1FDC"/>
    <w:rsid w:val="006D3574"/>
    <w:rsid w:val="006D3E1C"/>
    <w:rsid w:val="006D4191"/>
    <w:rsid w:val="006D5810"/>
    <w:rsid w:val="006D6586"/>
    <w:rsid w:val="006D6DC4"/>
    <w:rsid w:val="006D7224"/>
    <w:rsid w:val="006D7883"/>
    <w:rsid w:val="006D7893"/>
    <w:rsid w:val="006E1968"/>
    <w:rsid w:val="006E1C63"/>
    <w:rsid w:val="006E37CA"/>
    <w:rsid w:val="006E4A86"/>
    <w:rsid w:val="006E7746"/>
    <w:rsid w:val="006E7F31"/>
    <w:rsid w:val="006F175C"/>
    <w:rsid w:val="006F3887"/>
    <w:rsid w:val="006F52DB"/>
    <w:rsid w:val="006F55E6"/>
    <w:rsid w:val="006F70B5"/>
    <w:rsid w:val="006F7529"/>
    <w:rsid w:val="00700A23"/>
    <w:rsid w:val="00701486"/>
    <w:rsid w:val="00702075"/>
    <w:rsid w:val="007024CB"/>
    <w:rsid w:val="00702A4B"/>
    <w:rsid w:val="00702EA7"/>
    <w:rsid w:val="0070324C"/>
    <w:rsid w:val="0070593E"/>
    <w:rsid w:val="00705D38"/>
    <w:rsid w:val="00710543"/>
    <w:rsid w:val="0071146D"/>
    <w:rsid w:val="00714AAD"/>
    <w:rsid w:val="0071519B"/>
    <w:rsid w:val="00715403"/>
    <w:rsid w:val="00716C0B"/>
    <w:rsid w:val="00721B4B"/>
    <w:rsid w:val="00722C46"/>
    <w:rsid w:val="00724443"/>
    <w:rsid w:val="00724647"/>
    <w:rsid w:val="0072474D"/>
    <w:rsid w:val="00726CA1"/>
    <w:rsid w:val="00727D96"/>
    <w:rsid w:val="00732092"/>
    <w:rsid w:val="007356D8"/>
    <w:rsid w:val="007361C1"/>
    <w:rsid w:val="00737C90"/>
    <w:rsid w:val="007409BF"/>
    <w:rsid w:val="00740FA0"/>
    <w:rsid w:val="00742216"/>
    <w:rsid w:val="00743D54"/>
    <w:rsid w:val="007446CB"/>
    <w:rsid w:val="0074551F"/>
    <w:rsid w:val="007462C5"/>
    <w:rsid w:val="007467D6"/>
    <w:rsid w:val="00747670"/>
    <w:rsid w:val="00752579"/>
    <w:rsid w:val="00755ED6"/>
    <w:rsid w:val="00755F89"/>
    <w:rsid w:val="00756672"/>
    <w:rsid w:val="00757DF4"/>
    <w:rsid w:val="007603E3"/>
    <w:rsid w:val="00762537"/>
    <w:rsid w:val="00763340"/>
    <w:rsid w:val="00763490"/>
    <w:rsid w:val="007638BE"/>
    <w:rsid w:val="00763A4A"/>
    <w:rsid w:val="00765978"/>
    <w:rsid w:val="00771EFE"/>
    <w:rsid w:val="00774DAC"/>
    <w:rsid w:val="007766B2"/>
    <w:rsid w:val="00777557"/>
    <w:rsid w:val="00780E22"/>
    <w:rsid w:val="00784BA3"/>
    <w:rsid w:val="0078576C"/>
    <w:rsid w:val="00785ABF"/>
    <w:rsid w:val="00787281"/>
    <w:rsid w:val="00790448"/>
    <w:rsid w:val="007935FB"/>
    <w:rsid w:val="0079674F"/>
    <w:rsid w:val="007971AB"/>
    <w:rsid w:val="007A26F1"/>
    <w:rsid w:val="007A303E"/>
    <w:rsid w:val="007A3F06"/>
    <w:rsid w:val="007A7842"/>
    <w:rsid w:val="007A7E7C"/>
    <w:rsid w:val="007B18EB"/>
    <w:rsid w:val="007B5193"/>
    <w:rsid w:val="007B55FA"/>
    <w:rsid w:val="007C0600"/>
    <w:rsid w:val="007C113B"/>
    <w:rsid w:val="007C47C4"/>
    <w:rsid w:val="007C5BFF"/>
    <w:rsid w:val="007C7348"/>
    <w:rsid w:val="007C796B"/>
    <w:rsid w:val="007D2E90"/>
    <w:rsid w:val="007D7B56"/>
    <w:rsid w:val="007E158D"/>
    <w:rsid w:val="007E19A9"/>
    <w:rsid w:val="007E39EC"/>
    <w:rsid w:val="007E49FD"/>
    <w:rsid w:val="007F13CC"/>
    <w:rsid w:val="007F188B"/>
    <w:rsid w:val="007F2B04"/>
    <w:rsid w:val="007F6EF7"/>
    <w:rsid w:val="00800372"/>
    <w:rsid w:val="0080056C"/>
    <w:rsid w:val="00801566"/>
    <w:rsid w:val="00803823"/>
    <w:rsid w:val="00803DCB"/>
    <w:rsid w:val="00805379"/>
    <w:rsid w:val="0080611A"/>
    <w:rsid w:val="00806989"/>
    <w:rsid w:val="00807529"/>
    <w:rsid w:val="008110DE"/>
    <w:rsid w:val="008112FF"/>
    <w:rsid w:val="008118DF"/>
    <w:rsid w:val="0081292B"/>
    <w:rsid w:val="008149C4"/>
    <w:rsid w:val="00814C94"/>
    <w:rsid w:val="00817E36"/>
    <w:rsid w:val="0082148C"/>
    <w:rsid w:val="00821B68"/>
    <w:rsid w:val="00822679"/>
    <w:rsid w:val="00822927"/>
    <w:rsid w:val="008237D8"/>
    <w:rsid w:val="00823E94"/>
    <w:rsid w:val="00823ED1"/>
    <w:rsid w:val="00824493"/>
    <w:rsid w:val="00825742"/>
    <w:rsid w:val="0082579B"/>
    <w:rsid w:val="00831AD3"/>
    <w:rsid w:val="00833275"/>
    <w:rsid w:val="008337D9"/>
    <w:rsid w:val="00833CE5"/>
    <w:rsid w:val="008345F3"/>
    <w:rsid w:val="00835204"/>
    <w:rsid w:val="00837679"/>
    <w:rsid w:val="00837BB6"/>
    <w:rsid w:val="008430F2"/>
    <w:rsid w:val="008438D8"/>
    <w:rsid w:val="008504C2"/>
    <w:rsid w:val="0085114F"/>
    <w:rsid w:val="00851F54"/>
    <w:rsid w:val="00854871"/>
    <w:rsid w:val="00856903"/>
    <w:rsid w:val="008574DF"/>
    <w:rsid w:val="00860029"/>
    <w:rsid w:val="008669C3"/>
    <w:rsid w:val="00867A60"/>
    <w:rsid w:val="00871C09"/>
    <w:rsid w:val="00872F38"/>
    <w:rsid w:val="0088021F"/>
    <w:rsid w:val="00883687"/>
    <w:rsid w:val="00883B8F"/>
    <w:rsid w:val="0089062F"/>
    <w:rsid w:val="00890E9D"/>
    <w:rsid w:val="00891D61"/>
    <w:rsid w:val="00894753"/>
    <w:rsid w:val="00894F14"/>
    <w:rsid w:val="0089618C"/>
    <w:rsid w:val="008A1760"/>
    <w:rsid w:val="008A263F"/>
    <w:rsid w:val="008A2BF4"/>
    <w:rsid w:val="008A303C"/>
    <w:rsid w:val="008A4CE1"/>
    <w:rsid w:val="008A71CA"/>
    <w:rsid w:val="008B04C5"/>
    <w:rsid w:val="008B085A"/>
    <w:rsid w:val="008B0BD0"/>
    <w:rsid w:val="008B2968"/>
    <w:rsid w:val="008B3D08"/>
    <w:rsid w:val="008B6119"/>
    <w:rsid w:val="008B7C79"/>
    <w:rsid w:val="008C03E0"/>
    <w:rsid w:val="008C5147"/>
    <w:rsid w:val="008C5E54"/>
    <w:rsid w:val="008C7FF2"/>
    <w:rsid w:val="008D0713"/>
    <w:rsid w:val="008D0796"/>
    <w:rsid w:val="008D0C1B"/>
    <w:rsid w:val="008D2451"/>
    <w:rsid w:val="008D388E"/>
    <w:rsid w:val="008D4201"/>
    <w:rsid w:val="008D57B9"/>
    <w:rsid w:val="008D5CED"/>
    <w:rsid w:val="008D691C"/>
    <w:rsid w:val="008D716B"/>
    <w:rsid w:val="008D76E6"/>
    <w:rsid w:val="008D7A80"/>
    <w:rsid w:val="008E03EA"/>
    <w:rsid w:val="008E0BD2"/>
    <w:rsid w:val="008E16A7"/>
    <w:rsid w:val="008E1CFB"/>
    <w:rsid w:val="008E1E95"/>
    <w:rsid w:val="008E5864"/>
    <w:rsid w:val="008E78FC"/>
    <w:rsid w:val="008E7C06"/>
    <w:rsid w:val="008F1353"/>
    <w:rsid w:val="008F3176"/>
    <w:rsid w:val="008F4A96"/>
    <w:rsid w:val="008F5267"/>
    <w:rsid w:val="008F5502"/>
    <w:rsid w:val="008F648E"/>
    <w:rsid w:val="00901CEB"/>
    <w:rsid w:val="00904140"/>
    <w:rsid w:val="009066EA"/>
    <w:rsid w:val="00907CA8"/>
    <w:rsid w:val="00910808"/>
    <w:rsid w:val="009115B0"/>
    <w:rsid w:val="009134F0"/>
    <w:rsid w:val="00914753"/>
    <w:rsid w:val="00917049"/>
    <w:rsid w:val="009178A7"/>
    <w:rsid w:val="00920B66"/>
    <w:rsid w:val="00922D46"/>
    <w:rsid w:val="00932895"/>
    <w:rsid w:val="00933DC4"/>
    <w:rsid w:val="00943A0F"/>
    <w:rsid w:val="00943A2E"/>
    <w:rsid w:val="00944034"/>
    <w:rsid w:val="00944613"/>
    <w:rsid w:val="009451D4"/>
    <w:rsid w:val="00945447"/>
    <w:rsid w:val="0094618B"/>
    <w:rsid w:val="00947673"/>
    <w:rsid w:val="009503F8"/>
    <w:rsid w:val="00953474"/>
    <w:rsid w:val="00953DA6"/>
    <w:rsid w:val="00955AF4"/>
    <w:rsid w:val="00957BB7"/>
    <w:rsid w:val="00970534"/>
    <w:rsid w:val="00970B21"/>
    <w:rsid w:val="0097251E"/>
    <w:rsid w:val="009768F7"/>
    <w:rsid w:val="0098000D"/>
    <w:rsid w:val="0098212B"/>
    <w:rsid w:val="00984E94"/>
    <w:rsid w:val="009859CB"/>
    <w:rsid w:val="00986CC9"/>
    <w:rsid w:val="00994916"/>
    <w:rsid w:val="00994EE3"/>
    <w:rsid w:val="00996FFC"/>
    <w:rsid w:val="009A06E8"/>
    <w:rsid w:val="009A08DE"/>
    <w:rsid w:val="009A6380"/>
    <w:rsid w:val="009B073C"/>
    <w:rsid w:val="009B09D8"/>
    <w:rsid w:val="009B09FD"/>
    <w:rsid w:val="009B299E"/>
    <w:rsid w:val="009B5353"/>
    <w:rsid w:val="009C57B0"/>
    <w:rsid w:val="009C6908"/>
    <w:rsid w:val="009C6A5B"/>
    <w:rsid w:val="009C6F16"/>
    <w:rsid w:val="009D3AB2"/>
    <w:rsid w:val="009D4CCA"/>
    <w:rsid w:val="009D54FD"/>
    <w:rsid w:val="009D6944"/>
    <w:rsid w:val="009D704C"/>
    <w:rsid w:val="009E0397"/>
    <w:rsid w:val="009E081F"/>
    <w:rsid w:val="009E14AE"/>
    <w:rsid w:val="009E2B4B"/>
    <w:rsid w:val="009E4CD7"/>
    <w:rsid w:val="009E6454"/>
    <w:rsid w:val="009E775F"/>
    <w:rsid w:val="009E78B2"/>
    <w:rsid w:val="009F5465"/>
    <w:rsid w:val="00A0023D"/>
    <w:rsid w:val="00A033BA"/>
    <w:rsid w:val="00A05AA6"/>
    <w:rsid w:val="00A0614E"/>
    <w:rsid w:val="00A12201"/>
    <w:rsid w:val="00A1381F"/>
    <w:rsid w:val="00A14790"/>
    <w:rsid w:val="00A15149"/>
    <w:rsid w:val="00A22023"/>
    <w:rsid w:val="00A23FC6"/>
    <w:rsid w:val="00A24BC1"/>
    <w:rsid w:val="00A30A21"/>
    <w:rsid w:val="00A30A7C"/>
    <w:rsid w:val="00A33D84"/>
    <w:rsid w:val="00A345DD"/>
    <w:rsid w:val="00A364E3"/>
    <w:rsid w:val="00A37880"/>
    <w:rsid w:val="00A413A3"/>
    <w:rsid w:val="00A41D4D"/>
    <w:rsid w:val="00A41DE8"/>
    <w:rsid w:val="00A4327C"/>
    <w:rsid w:val="00A43C3B"/>
    <w:rsid w:val="00A450E8"/>
    <w:rsid w:val="00A512AF"/>
    <w:rsid w:val="00A51357"/>
    <w:rsid w:val="00A51380"/>
    <w:rsid w:val="00A5144F"/>
    <w:rsid w:val="00A51680"/>
    <w:rsid w:val="00A51FA4"/>
    <w:rsid w:val="00A52EC3"/>
    <w:rsid w:val="00A55EF6"/>
    <w:rsid w:val="00A572DA"/>
    <w:rsid w:val="00A6095C"/>
    <w:rsid w:val="00A65A17"/>
    <w:rsid w:val="00A65C55"/>
    <w:rsid w:val="00A67E32"/>
    <w:rsid w:val="00A733F8"/>
    <w:rsid w:val="00A73970"/>
    <w:rsid w:val="00A74686"/>
    <w:rsid w:val="00A772DB"/>
    <w:rsid w:val="00A77623"/>
    <w:rsid w:val="00A8018B"/>
    <w:rsid w:val="00A80831"/>
    <w:rsid w:val="00A809AF"/>
    <w:rsid w:val="00A80D65"/>
    <w:rsid w:val="00A8191B"/>
    <w:rsid w:val="00A83A00"/>
    <w:rsid w:val="00A840A5"/>
    <w:rsid w:val="00A855ED"/>
    <w:rsid w:val="00A85C54"/>
    <w:rsid w:val="00A85CC4"/>
    <w:rsid w:val="00A864FA"/>
    <w:rsid w:val="00A8728E"/>
    <w:rsid w:val="00A879F8"/>
    <w:rsid w:val="00A87B5A"/>
    <w:rsid w:val="00A93938"/>
    <w:rsid w:val="00A94953"/>
    <w:rsid w:val="00A95D18"/>
    <w:rsid w:val="00A968C0"/>
    <w:rsid w:val="00AA0340"/>
    <w:rsid w:val="00AA0BDF"/>
    <w:rsid w:val="00AA4619"/>
    <w:rsid w:val="00AA503C"/>
    <w:rsid w:val="00AA5C79"/>
    <w:rsid w:val="00AB1EFE"/>
    <w:rsid w:val="00AB2D60"/>
    <w:rsid w:val="00AB3A94"/>
    <w:rsid w:val="00AB7E71"/>
    <w:rsid w:val="00AC097B"/>
    <w:rsid w:val="00AC2A37"/>
    <w:rsid w:val="00AC2A55"/>
    <w:rsid w:val="00AC3A47"/>
    <w:rsid w:val="00AD1C9C"/>
    <w:rsid w:val="00AD274E"/>
    <w:rsid w:val="00AD3C6F"/>
    <w:rsid w:val="00AD48EB"/>
    <w:rsid w:val="00AD4FFB"/>
    <w:rsid w:val="00AE1AC8"/>
    <w:rsid w:val="00AE548D"/>
    <w:rsid w:val="00AE6BFA"/>
    <w:rsid w:val="00AF0647"/>
    <w:rsid w:val="00AF092F"/>
    <w:rsid w:val="00AF1843"/>
    <w:rsid w:val="00AF3E54"/>
    <w:rsid w:val="00AF528B"/>
    <w:rsid w:val="00AF663F"/>
    <w:rsid w:val="00B0246E"/>
    <w:rsid w:val="00B029BB"/>
    <w:rsid w:val="00B04C6F"/>
    <w:rsid w:val="00B11959"/>
    <w:rsid w:val="00B15AB2"/>
    <w:rsid w:val="00B21A9C"/>
    <w:rsid w:val="00B243BA"/>
    <w:rsid w:val="00B24B0D"/>
    <w:rsid w:val="00B24CEE"/>
    <w:rsid w:val="00B26011"/>
    <w:rsid w:val="00B26125"/>
    <w:rsid w:val="00B27F1D"/>
    <w:rsid w:val="00B27FF3"/>
    <w:rsid w:val="00B3085A"/>
    <w:rsid w:val="00B311C1"/>
    <w:rsid w:val="00B31643"/>
    <w:rsid w:val="00B326DD"/>
    <w:rsid w:val="00B3325F"/>
    <w:rsid w:val="00B332A8"/>
    <w:rsid w:val="00B33D2B"/>
    <w:rsid w:val="00B341A5"/>
    <w:rsid w:val="00B3593E"/>
    <w:rsid w:val="00B36708"/>
    <w:rsid w:val="00B37D19"/>
    <w:rsid w:val="00B40137"/>
    <w:rsid w:val="00B42EE7"/>
    <w:rsid w:val="00B43C04"/>
    <w:rsid w:val="00B43C74"/>
    <w:rsid w:val="00B4614C"/>
    <w:rsid w:val="00B516ED"/>
    <w:rsid w:val="00B52E6A"/>
    <w:rsid w:val="00B54613"/>
    <w:rsid w:val="00B558BB"/>
    <w:rsid w:val="00B57A4B"/>
    <w:rsid w:val="00B60402"/>
    <w:rsid w:val="00B630FE"/>
    <w:rsid w:val="00B6324D"/>
    <w:rsid w:val="00B655C4"/>
    <w:rsid w:val="00B656D0"/>
    <w:rsid w:val="00B72B52"/>
    <w:rsid w:val="00B73759"/>
    <w:rsid w:val="00B739E8"/>
    <w:rsid w:val="00B76AE4"/>
    <w:rsid w:val="00B76BAE"/>
    <w:rsid w:val="00B77253"/>
    <w:rsid w:val="00B774AE"/>
    <w:rsid w:val="00B801CA"/>
    <w:rsid w:val="00B807D5"/>
    <w:rsid w:val="00B80AD7"/>
    <w:rsid w:val="00B824F5"/>
    <w:rsid w:val="00B82958"/>
    <w:rsid w:val="00B83D60"/>
    <w:rsid w:val="00B84CFF"/>
    <w:rsid w:val="00B8564A"/>
    <w:rsid w:val="00B91908"/>
    <w:rsid w:val="00B9268B"/>
    <w:rsid w:val="00B94309"/>
    <w:rsid w:val="00B9602B"/>
    <w:rsid w:val="00B97184"/>
    <w:rsid w:val="00B97906"/>
    <w:rsid w:val="00BA18F1"/>
    <w:rsid w:val="00BA29D6"/>
    <w:rsid w:val="00BA3F9A"/>
    <w:rsid w:val="00BA4784"/>
    <w:rsid w:val="00BA5A11"/>
    <w:rsid w:val="00BA65DC"/>
    <w:rsid w:val="00BA67E1"/>
    <w:rsid w:val="00BB0266"/>
    <w:rsid w:val="00BB09A8"/>
    <w:rsid w:val="00BB11B9"/>
    <w:rsid w:val="00BB2522"/>
    <w:rsid w:val="00BB26F2"/>
    <w:rsid w:val="00BB5720"/>
    <w:rsid w:val="00BC147F"/>
    <w:rsid w:val="00BC17BD"/>
    <w:rsid w:val="00BC3B1D"/>
    <w:rsid w:val="00BC56E5"/>
    <w:rsid w:val="00BC5B80"/>
    <w:rsid w:val="00BC6225"/>
    <w:rsid w:val="00BD0259"/>
    <w:rsid w:val="00BD155C"/>
    <w:rsid w:val="00BD255E"/>
    <w:rsid w:val="00BD5482"/>
    <w:rsid w:val="00BE26BC"/>
    <w:rsid w:val="00BE3D5C"/>
    <w:rsid w:val="00BE60CD"/>
    <w:rsid w:val="00BE763E"/>
    <w:rsid w:val="00BE79D1"/>
    <w:rsid w:val="00BF02AA"/>
    <w:rsid w:val="00BF309C"/>
    <w:rsid w:val="00BF39C2"/>
    <w:rsid w:val="00BF4510"/>
    <w:rsid w:val="00C02070"/>
    <w:rsid w:val="00C034E1"/>
    <w:rsid w:val="00C03F6F"/>
    <w:rsid w:val="00C043B4"/>
    <w:rsid w:val="00C04947"/>
    <w:rsid w:val="00C05C17"/>
    <w:rsid w:val="00C10499"/>
    <w:rsid w:val="00C12001"/>
    <w:rsid w:val="00C13512"/>
    <w:rsid w:val="00C13920"/>
    <w:rsid w:val="00C15975"/>
    <w:rsid w:val="00C1606F"/>
    <w:rsid w:val="00C178D0"/>
    <w:rsid w:val="00C20ABA"/>
    <w:rsid w:val="00C2287B"/>
    <w:rsid w:val="00C230CA"/>
    <w:rsid w:val="00C257E3"/>
    <w:rsid w:val="00C3286E"/>
    <w:rsid w:val="00C353BB"/>
    <w:rsid w:val="00C36642"/>
    <w:rsid w:val="00C40139"/>
    <w:rsid w:val="00C40922"/>
    <w:rsid w:val="00C413E4"/>
    <w:rsid w:val="00C43068"/>
    <w:rsid w:val="00C43916"/>
    <w:rsid w:val="00C45B5D"/>
    <w:rsid w:val="00C47815"/>
    <w:rsid w:val="00C51172"/>
    <w:rsid w:val="00C526AC"/>
    <w:rsid w:val="00C54E3A"/>
    <w:rsid w:val="00C56E4A"/>
    <w:rsid w:val="00C61E41"/>
    <w:rsid w:val="00C649D1"/>
    <w:rsid w:val="00C66785"/>
    <w:rsid w:val="00C67728"/>
    <w:rsid w:val="00C6786B"/>
    <w:rsid w:val="00C7297A"/>
    <w:rsid w:val="00C73CF7"/>
    <w:rsid w:val="00C75D7E"/>
    <w:rsid w:val="00C76FBB"/>
    <w:rsid w:val="00C777AD"/>
    <w:rsid w:val="00C8117F"/>
    <w:rsid w:val="00C827EC"/>
    <w:rsid w:val="00C829EC"/>
    <w:rsid w:val="00C85CBC"/>
    <w:rsid w:val="00C86ADE"/>
    <w:rsid w:val="00C8765B"/>
    <w:rsid w:val="00C91551"/>
    <w:rsid w:val="00C92F56"/>
    <w:rsid w:val="00C9457C"/>
    <w:rsid w:val="00C94E12"/>
    <w:rsid w:val="00C95472"/>
    <w:rsid w:val="00C957A0"/>
    <w:rsid w:val="00C9704B"/>
    <w:rsid w:val="00C97E56"/>
    <w:rsid w:val="00CA216A"/>
    <w:rsid w:val="00CA3153"/>
    <w:rsid w:val="00CA703E"/>
    <w:rsid w:val="00CB075B"/>
    <w:rsid w:val="00CB243C"/>
    <w:rsid w:val="00CB2BF9"/>
    <w:rsid w:val="00CB2D8A"/>
    <w:rsid w:val="00CB4189"/>
    <w:rsid w:val="00CB6908"/>
    <w:rsid w:val="00CB69E0"/>
    <w:rsid w:val="00CB6C5A"/>
    <w:rsid w:val="00CB7BAA"/>
    <w:rsid w:val="00CB7EE4"/>
    <w:rsid w:val="00CC075E"/>
    <w:rsid w:val="00CC231E"/>
    <w:rsid w:val="00CC3B94"/>
    <w:rsid w:val="00CC3F2B"/>
    <w:rsid w:val="00CC571B"/>
    <w:rsid w:val="00CD0BE1"/>
    <w:rsid w:val="00CD2690"/>
    <w:rsid w:val="00CD3D92"/>
    <w:rsid w:val="00CD401A"/>
    <w:rsid w:val="00CD5BFB"/>
    <w:rsid w:val="00CD6A2C"/>
    <w:rsid w:val="00CD6BEF"/>
    <w:rsid w:val="00CE018D"/>
    <w:rsid w:val="00CE1669"/>
    <w:rsid w:val="00CE1AA3"/>
    <w:rsid w:val="00CE3D8E"/>
    <w:rsid w:val="00CE3F48"/>
    <w:rsid w:val="00CF0AAA"/>
    <w:rsid w:val="00CF16D7"/>
    <w:rsid w:val="00CF3014"/>
    <w:rsid w:val="00CF3BB7"/>
    <w:rsid w:val="00CF76D1"/>
    <w:rsid w:val="00CF7E64"/>
    <w:rsid w:val="00D0036D"/>
    <w:rsid w:val="00D01190"/>
    <w:rsid w:val="00D01C51"/>
    <w:rsid w:val="00D01F9F"/>
    <w:rsid w:val="00D04A42"/>
    <w:rsid w:val="00D07CB2"/>
    <w:rsid w:val="00D109B0"/>
    <w:rsid w:val="00D10F6B"/>
    <w:rsid w:val="00D21B6B"/>
    <w:rsid w:val="00D22A2E"/>
    <w:rsid w:val="00D23D9C"/>
    <w:rsid w:val="00D24A93"/>
    <w:rsid w:val="00D24CEF"/>
    <w:rsid w:val="00D2537E"/>
    <w:rsid w:val="00D2682C"/>
    <w:rsid w:val="00D2780E"/>
    <w:rsid w:val="00D279D6"/>
    <w:rsid w:val="00D338E1"/>
    <w:rsid w:val="00D341FE"/>
    <w:rsid w:val="00D36611"/>
    <w:rsid w:val="00D36D70"/>
    <w:rsid w:val="00D4023F"/>
    <w:rsid w:val="00D41CE9"/>
    <w:rsid w:val="00D43714"/>
    <w:rsid w:val="00D44106"/>
    <w:rsid w:val="00D46C73"/>
    <w:rsid w:val="00D52451"/>
    <w:rsid w:val="00D5249C"/>
    <w:rsid w:val="00D56EA9"/>
    <w:rsid w:val="00D604F3"/>
    <w:rsid w:val="00D630EB"/>
    <w:rsid w:val="00D66B41"/>
    <w:rsid w:val="00D66CA8"/>
    <w:rsid w:val="00D71EF1"/>
    <w:rsid w:val="00D7436F"/>
    <w:rsid w:val="00D77D71"/>
    <w:rsid w:val="00D808D8"/>
    <w:rsid w:val="00D80B44"/>
    <w:rsid w:val="00D81339"/>
    <w:rsid w:val="00D81520"/>
    <w:rsid w:val="00D83400"/>
    <w:rsid w:val="00D84476"/>
    <w:rsid w:val="00D87FD6"/>
    <w:rsid w:val="00D91966"/>
    <w:rsid w:val="00D93A4C"/>
    <w:rsid w:val="00D94968"/>
    <w:rsid w:val="00DA30EF"/>
    <w:rsid w:val="00DA3FA9"/>
    <w:rsid w:val="00DA73CD"/>
    <w:rsid w:val="00DB0006"/>
    <w:rsid w:val="00DB094D"/>
    <w:rsid w:val="00DB1CCF"/>
    <w:rsid w:val="00DB1D39"/>
    <w:rsid w:val="00DB38AF"/>
    <w:rsid w:val="00DB3901"/>
    <w:rsid w:val="00DB45DB"/>
    <w:rsid w:val="00DB4A8B"/>
    <w:rsid w:val="00DB668E"/>
    <w:rsid w:val="00DC0224"/>
    <w:rsid w:val="00DC0A2D"/>
    <w:rsid w:val="00DC3C12"/>
    <w:rsid w:val="00DC4B5E"/>
    <w:rsid w:val="00DC6F74"/>
    <w:rsid w:val="00DC75CC"/>
    <w:rsid w:val="00DD06E1"/>
    <w:rsid w:val="00DD08C9"/>
    <w:rsid w:val="00DD0BAE"/>
    <w:rsid w:val="00DD5517"/>
    <w:rsid w:val="00DD6529"/>
    <w:rsid w:val="00DD6D4E"/>
    <w:rsid w:val="00DE02C2"/>
    <w:rsid w:val="00DE4670"/>
    <w:rsid w:val="00DE5BED"/>
    <w:rsid w:val="00DE6094"/>
    <w:rsid w:val="00DE679C"/>
    <w:rsid w:val="00DF0F27"/>
    <w:rsid w:val="00DF15AF"/>
    <w:rsid w:val="00DF289E"/>
    <w:rsid w:val="00DF30F1"/>
    <w:rsid w:val="00DF3FF2"/>
    <w:rsid w:val="00DF5829"/>
    <w:rsid w:val="00DF689A"/>
    <w:rsid w:val="00DF769E"/>
    <w:rsid w:val="00E014F8"/>
    <w:rsid w:val="00E01967"/>
    <w:rsid w:val="00E02577"/>
    <w:rsid w:val="00E0684E"/>
    <w:rsid w:val="00E07FAD"/>
    <w:rsid w:val="00E10B73"/>
    <w:rsid w:val="00E10F2F"/>
    <w:rsid w:val="00E125A2"/>
    <w:rsid w:val="00E13609"/>
    <w:rsid w:val="00E13CB6"/>
    <w:rsid w:val="00E15D04"/>
    <w:rsid w:val="00E22BF7"/>
    <w:rsid w:val="00E23E70"/>
    <w:rsid w:val="00E24BB8"/>
    <w:rsid w:val="00E26D71"/>
    <w:rsid w:val="00E278D4"/>
    <w:rsid w:val="00E31454"/>
    <w:rsid w:val="00E31A28"/>
    <w:rsid w:val="00E32B4A"/>
    <w:rsid w:val="00E32C43"/>
    <w:rsid w:val="00E34AFE"/>
    <w:rsid w:val="00E360E3"/>
    <w:rsid w:val="00E37C77"/>
    <w:rsid w:val="00E4111F"/>
    <w:rsid w:val="00E437E5"/>
    <w:rsid w:val="00E45840"/>
    <w:rsid w:val="00E46943"/>
    <w:rsid w:val="00E471F7"/>
    <w:rsid w:val="00E506AB"/>
    <w:rsid w:val="00E52481"/>
    <w:rsid w:val="00E52C90"/>
    <w:rsid w:val="00E53E4C"/>
    <w:rsid w:val="00E540D4"/>
    <w:rsid w:val="00E556F2"/>
    <w:rsid w:val="00E60877"/>
    <w:rsid w:val="00E622FD"/>
    <w:rsid w:val="00E653E4"/>
    <w:rsid w:val="00E672BF"/>
    <w:rsid w:val="00E75001"/>
    <w:rsid w:val="00E76ED9"/>
    <w:rsid w:val="00E776DC"/>
    <w:rsid w:val="00E77BBC"/>
    <w:rsid w:val="00E80208"/>
    <w:rsid w:val="00E808B4"/>
    <w:rsid w:val="00E83708"/>
    <w:rsid w:val="00E843EC"/>
    <w:rsid w:val="00E84EF4"/>
    <w:rsid w:val="00E85453"/>
    <w:rsid w:val="00E9089E"/>
    <w:rsid w:val="00E91C78"/>
    <w:rsid w:val="00E932DE"/>
    <w:rsid w:val="00E93C38"/>
    <w:rsid w:val="00E94DDB"/>
    <w:rsid w:val="00E95106"/>
    <w:rsid w:val="00E974F4"/>
    <w:rsid w:val="00EA066A"/>
    <w:rsid w:val="00EA1CCC"/>
    <w:rsid w:val="00EA3412"/>
    <w:rsid w:val="00EA46D6"/>
    <w:rsid w:val="00EA654D"/>
    <w:rsid w:val="00EB0AAC"/>
    <w:rsid w:val="00EB0FA9"/>
    <w:rsid w:val="00EB32FB"/>
    <w:rsid w:val="00EB4195"/>
    <w:rsid w:val="00EB48A5"/>
    <w:rsid w:val="00EC014C"/>
    <w:rsid w:val="00EC2C39"/>
    <w:rsid w:val="00EC5954"/>
    <w:rsid w:val="00EC6D19"/>
    <w:rsid w:val="00ED0125"/>
    <w:rsid w:val="00ED05E6"/>
    <w:rsid w:val="00ED4695"/>
    <w:rsid w:val="00EE53AA"/>
    <w:rsid w:val="00EE740B"/>
    <w:rsid w:val="00EF054E"/>
    <w:rsid w:val="00EF073A"/>
    <w:rsid w:val="00EF425F"/>
    <w:rsid w:val="00EF4C66"/>
    <w:rsid w:val="00EF50BF"/>
    <w:rsid w:val="00EF594E"/>
    <w:rsid w:val="00EF5C94"/>
    <w:rsid w:val="00EF6E01"/>
    <w:rsid w:val="00EF762D"/>
    <w:rsid w:val="00F007CF"/>
    <w:rsid w:val="00F0089D"/>
    <w:rsid w:val="00F00D58"/>
    <w:rsid w:val="00F01DC2"/>
    <w:rsid w:val="00F04C22"/>
    <w:rsid w:val="00F07AB9"/>
    <w:rsid w:val="00F10794"/>
    <w:rsid w:val="00F111E6"/>
    <w:rsid w:val="00F1314A"/>
    <w:rsid w:val="00F14C23"/>
    <w:rsid w:val="00F14EA1"/>
    <w:rsid w:val="00F1523F"/>
    <w:rsid w:val="00F1552A"/>
    <w:rsid w:val="00F1597C"/>
    <w:rsid w:val="00F1623C"/>
    <w:rsid w:val="00F17726"/>
    <w:rsid w:val="00F179EB"/>
    <w:rsid w:val="00F21B12"/>
    <w:rsid w:val="00F22489"/>
    <w:rsid w:val="00F22C40"/>
    <w:rsid w:val="00F2365F"/>
    <w:rsid w:val="00F26233"/>
    <w:rsid w:val="00F2648B"/>
    <w:rsid w:val="00F26715"/>
    <w:rsid w:val="00F276AE"/>
    <w:rsid w:val="00F301E2"/>
    <w:rsid w:val="00F314CB"/>
    <w:rsid w:val="00F32A40"/>
    <w:rsid w:val="00F36FDF"/>
    <w:rsid w:val="00F40CC4"/>
    <w:rsid w:val="00F41662"/>
    <w:rsid w:val="00F4443E"/>
    <w:rsid w:val="00F44950"/>
    <w:rsid w:val="00F518DE"/>
    <w:rsid w:val="00F54730"/>
    <w:rsid w:val="00F57CC9"/>
    <w:rsid w:val="00F6050E"/>
    <w:rsid w:val="00F616C5"/>
    <w:rsid w:val="00F63569"/>
    <w:rsid w:val="00F63EC9"/>
    <w:rsid w:val="00F653CA"/>
    <w:rsid w:val="00F7001A"/>
    <w:rsid w:val="00F72C8D"/>
    <w:rsid w:val="00F739E3"/>
    <w:rsid w:val="00F76B50"/>
    <w:rsid w:val="00F77261"/>
    <w:rsid w:val="00F7735A"/>
    <w:rsid w:val="00F7745C"/>
    <w:rsid w:val="00F80CF7"/>
    <w:rsid w:val="00F83613"/>
    <w:rsid w:val="00F84978"/>
    <w:rsid w:val="00F85225"/>
    <w:rsid w:val="00F8634E"/>
    <w:rsid w:val="00F865BE"/>
    <w:rsid w:val="00F87353"/>
    <w:rsid w:val="00F90E93"/>
    <w:rsid w:val="00F91FF6"/>
    <w:rsid w:val="00F93A06"/>
    <w:rsid w:val="00F943CD"/>
    <w:rsid w:val="00F94B85"/>
    <w:rsid w:val="00F95F66"/>
    <w:rsid w:val="00FA0A10"/>
    <w:rsid w:val="00FA3659"/>
    <w:rsid w:val="00FA47FC"/>
    <w:rsid w:val="00FA674D"/>
    <w:rsid w:val="00FA77FF"/>
    <w:rsid w:val="00FA7EF9"/>
    <w:rsid w:val="00FB0388"/>
    <w:rsid w:val="00FB1881"/>
    <w:rsid w:val="00FB1D51"/>
    <w:rsid w:val="00FB2378"/>
    <w:rsid w:val="00FB45B6"/>
    <w:rsid w:val="00FB45E8"/>
    <w:rsid w:val="00FB4E64"/>
    <w:rsid w:val="00FB5373"/>
    <w:rsid w:val="00FC0479"/>
    <w:rsid w:val="00FC0B5E"/>
    <w:rsid w:val="00FC0DBE"/>
    <w:rsid w:val="00FC10A0"/>
    <w:rsid w:val="00FC3248"/>
    <w:rsid w:val="00FC6E18"/>
    <w:rsid w:val="00FC7717"/>
    <w:rsid w:val="00FD2B02"/>
    <w:rsid w:val="00FD6239"/>
    <w:rsid w:val="00FD7F7B"/>
    <w:rsid w:val="00FE1998"/>
    <w:rsid w:val="00FE3F15"/>
    <w:rsid w:val="00FE445D"/>
    <w:rsid w:val="00FE4F89"/>
    <w:rsid w:val="00FE5007"/>
    <w:rsid w:val="00FE5894"/>
    <w:rsid w:val="00FE6C4E"/>
    <w:rsid w:val="00FE6D30"/>
    <w:rsid w:val="00FE6ECA"/>
    <w:rsid w:val="00FE7C21"/>
    <w:rsid w:val="00FF030B"/>
    <w:rsid w:val="00FF0D67"/>
    <w:rsid w:val="00FF2D74"/>
    <w:rsid w:val="00FF5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23EF95C0"/>
  <w15:docId w15:val="{64E61970-A965-4DF4-BD4B-787C46371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1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locked="0" w:semiHidden="1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iPriority="99" w:unhideWhenUsed="1"/>
    <w:lsdException w:name="Smart Hyperlink" w:locked="0" w:semiHidden="1" w:uiPriority="99" w:unhideWhenUsed="1"/>
    <w:lsdException w:name="Hashtag" w:locked="0" w:semiHidden="1" w:uiPriority="99" w:unhideWhenUsed="1"/>
    <w:lsdException w:name="Unresolved Mention" w:locked="0" w:semiHidden="1" w:uiPriority="99" w:unhideWhenUsed="1"/>
    <w:lsdException w:name="Smart Link" w:locked="0" w:semiHidden="1" w:uiPriority="99" w:unhideWhenUsed="1"/>
  </w:latentStyles>
  <w:style w:type="paragraph" w:default="1" w:styleId="Normal">
    <w:name w:val="Normal"/>
    <w:qFormat/>
    <w:rsid w:val="00765978"/>
    <w:rPr>
      <w:rFonts w:eastAsia="Helvetica Light"/>
      <w:sz w:val="24"/>
      <w:lang w:eastAsia="zh-CN"/>
    </w:rPr>
  </w:style>
  <w:style w:type="paragraph" w:styleId="Heading1">
    <w:name w:val="heading 1"/>
    <w:basedOn w:val="Normal"/>
    <w:next w:val="Normal"/>
    <w:link w:val="Heading1Char"/>
    <w:qFormat/>
    <w:locked/>
    <w:rsid w:val="008430F2"/>
    <w:pPr>
      <w:keepNext/>
      <w:keepLines/>
      <w:numPr>
        <w:numId w:val="20"/>
      </w:numPr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semiHidden/>
    <w:unhideWhenUsed/>
    <w:qFormat/>
    <w:locked/>
    <w:rsid w:val="008430F2"/>
    <w:pPr>
      <w:keepNext/>
      <w:keepLines/>
      <w:numPr>
        <w:ilvl w:val="2"/>
        <w:numId w:val="20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locked/>
    <w:rsid w:val="008430F2"/>
    <w:pPr>
      <w:keepNext/>
      <w:keepLines/>
      <w:numPr>
        <w:ilvl w:val="4"/>
        <w:numId w:val="20"/>
      </w:numPr>
      <w:spacing w:before="20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FooterA">
    <w:name w:val="Header &amp; Footer A"/>
    <w:locked/>
    <w:rsid w:val="000A00E5"/>
    <w:pPr>
      <w:tabs>
        <w:tab w:val="right" w:pos="9360"/>
      </w:tabs>
    </w:pPr>
    <w:rPr>
      <w:rFonts w:ascii="Helvetica" w:eastAsia="ヒラギノ角ゴ Pro W3" w:hAnsi="Helvetica"/>
      <w:color w:val="000000"/>
    </w:rPr>
  </w:style>
  <w:style w:type="paragraph" w:customStyle="1" w:styleId="FreeFormA">
    <w:name w:val="Free Form A"/>
    <w:locked/>
    <w:rsid w:val="000A00E5"/>
    <w:rPr>
      <w:rFonts w:eastAsia="ヒラギノ角ゴ Pro W3"/>
      <w:color w:val="000000"/>
    </w:rPr>
  </w:style>
  <w:style w:type="paragraph" w:customStyle="1" w:styleId="Body1">
    <w:name w:val="Body 1"/>
    <w:locked/>
    <w:rsid w:val="000A00E5"/>
    <w:rPr>
      <w:rFonts w:ascii="Helvetica" w:eastAsia="ヒラギノ角ゴ Pro W3" w:hAnsi="Helvetica"/>
      <w:color w:val="000000"/>
      <w:sz w:val="24"/>
    </w:rPr>
  </w:style>
  <w:style w:type="paragraph" w:customStyle="1" w:styleId="LEGHeader">
    <w:name w:val="*LEG* Header"/>
    <w:basedOn w:val="Normal"/>
    <w:qFormat/>
    <w:rsid w:val="006B2355"/>
    <w:pPr>
      <w:pBdr>
        <w:top w:val="single" w:sz="18" w:space="1" w:color="auto"/>
        <w:bottom w:val="single" w:sz="18" w:space="1" w:color="auto"/>
      </w:pBdr>
      <w:tabs>
        <w:tab w:val="left" w:pos="3680"/>
        <w:tab w:val="center" w:pos="5130"/>
        <w:tab w:val="right" w:pos="9360"/>
      </w:tabs>
      <w:jc w:val="center"/>
    </w:pPr>
    <w:rPr>
      <w:rFonts w:asciiTheme="minorHAnsi" w:eastAsia="ヒラギノ角ゴ Pro W3" w:hAnsiTheme="minorHAnsi" w:cstheme="minorHAnsi"/>
      <w:b/>
      <w:bCs/>
      <w:smallCaps/>
      <w:spacing w:val="2"/>
      <w:sz w:val="44"/>
      <w:szCs w:val="32"/>
    </w:rPr>
  </w:style>
  <w:style w:type="paragraph" w:styleId="Header">
    <w:name w:val="header"/>
    <w:basedOn w:val="Normal"/>
    <w:link w:val="HeaderChar"/>
    <w:locked/>
    <w:rsid w:val="004F1791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4F1791"/>
    <w:rPr>
      <w:sz w:val="24"/>
      <w:szCs w:val="24"/>
    </w:rPr>
  </w:style>
  <w:style w:type="paragraph" w:styleId="Footer">
    <w:name w:val="footer"/>
    <w:basedOn w:val="Normal"/>
    <w:link w:val="FooterChar"/>
    <w:locked/>
    <w:rsid w:val="004F1791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4F1791"/>
    <w:rPr>
      <w:sz w:val="24"/>
      <w:szCs w:val="24"/>
    </w:rPr>
  </w:style>
  <w:style w:type="paragraph" w:customStyle="1" w:styleId="LEGSubheader">
    <w:name w:val="*LEG* Subheader"/>
    <w:basedOn w:val="Normal"/>
    <w:qFormat/>
    <w:rsid w:val="00A8018B"/>
    <w:pPr>
      <w:pBdr>
        <w:top w:val="single" w:sz="18" w:space="1" w:color="auto"/>
        <w:bottom w:val="single" w:sz="18" w:space="1" w:color="auto"/>
      </w:pBdr>
      <w:tabs>
        <w:tab w:val="left" w:pos="3680"/>
        <w:tab w:val="center" w:pos="5130"/>
        <w:tab w:val="right" w:pos="9360"/>
      </w:tabs>
      <w:jc w:val="center"/>
    </w:pPr>
    <w:rPr>
      <w:rFonts w:asciiTheme="minorHAnsi" w:eastAsia="ヒラギノ角ゴ Pro W3" w:hAnsiTheme="minorHAnsi" w:cstheme="minorHAnsi"/>
      <w:spacing w:val="2"/>
      <w:szCs w:val="18"/>
      <w:u w:color="000099"/>
    </w:rPr>
  </w:style>
  <w:style w:type="character" w:customStyle="1" w:styleId="LEGSmallCapsEmphasis">
    <w:name w:val="*LEG* Small Caps Emphasis"/>
    <w:basedOn w:val="DefaultParagraphFont"/>
    <w:uiPriority w:val="1"/>
    <w:qFormat/>
    <w:rsid w:val="00C526AC"/>
    <w:rPr>
      <w:rFonts w:asciiTheme="majorHAnsi" w:hAnsiTheme="majorHAnsi" w:cstheme="majorHAnsi"/>
      <w:b/>
      <w:bCs/>
      <w:smallCaps/>
      <w:szCs w:val="24"/>
    </w:rPr>
  </w:style>
  <w:style w:type="paragraph" w:customStyle="1" w:styleId="BulletsLEG">
    <w:name w:val="Bullets LEG"/>
    <w:basedOn w:val="Normal"/>
    <w:qFormat/>
    <w:locked/>
    <w:rsid w:val="003061B3"/>
    <w:pPr>
      <w:numPr>
        <w:numId w:val="1"/>
      </w:numPr>
      <w:tabs>
        <w:tab w:val="right" w:pos="10080"/>
      </w:tabs>
      <w:spacing w:before="40" w:after="40"/>
      <w:ind w:right="360"/>
    </w:pPr>
    <w:rPr>
      <w:szCs w:val="24"/>
      <w:lang w:val="en-GB"/>
    </w:rPr>
  </w:style>
  <w:style w:type="paragraph" w:customStyle="1" w:styleId="headingmsv">
    <w:name w:val="heading msv"/>
    <w:basedOn w:val="HeaderFooterA"/>
    <w:qFormat/>
    <w:locked/>
    <w:rsid w:val="006413AB"/>
    <w:pPr>
      <w:tabs>
        <w:tab w:val="clear" w:pos="9360"/>
        <w:tab w:val="left" w:pos="3255"/>
      </w:tabs>
      <w:jc w:val="center"/>
    </w:pPr>
    <w:rPr>
      <w:rFonts w:ascii="Times" w:hAnsi="Times"/>
      <w:sz w:val="36"/>
    </w:rPr>
  </w:style>
  <w:style w:type="paragraph" w:customStyle="1" w:styleId="LEGSectionHeading">
    <w:name w:val="*LEG* Section Heading"/>
    <w:basedOn w:val="CALIBRISectionHeading"/>
    <w:qFormat/>
    <w:rsid w:val="0097251E"/>
    <w:pPr>
      <w:pBdr>
        <w:top w:val="single" w:sz="4" w:space="1" w:color="auto"/>
      </w:pBdr>
      <w:spacing w:before="280"/>
      <w:jc w:val="center"/>
    </w:pPr>
    <w:rPr>
      <w:b/>
      <w:bCs/>
      <w:smallCaps w:val="0"/>
      <w:sz w:val="30"/>
      <w:szCs w:val="30"/>
    </w:rPr>
  </w:style>
  <w:style w:type="character" w:styleId="Hyperlink">
    <w:name w:val="Hyperlink"/>
    <w:locked/>
    <w:rsid w:val="0053482E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sid w:val="008430F2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zh-CN"/>
    </w:rPr>
  </w:style>
  <w:style w:type="paragraph" w:customStyle="1" w:styleId="LEGSecondPageHeader">
    <w:name w:val="*LEG* Second Page Header"/>
    <w:basedOn w:val="Normal"/>
    <w:qFormat/>
    <w:rsid w:val="00737C90"/>
    <w:pPr>
      <w:tabs>
        <w:tab w:val="right" w:pos="10800"/>
      </w:tabs>
      <w:spacing w:after="360"/>
      <w:jc w:val="right"/>
    </w:pPr>
    <w:rPr>
      <w:rFonts w:asciiTheme="minorHAnsi" w:eastAsia="ヒラギノ角ゴ Pro W3" w:hAnsiTheme="minorHAnsi" w:cstheme="minorHAnsi"/>
      <w:smallCaps/>
      <w:spacing w:val="2"/>
      <w:sz w:val="32"/>
      <w:szCs w:val="32"/>
    </w:rPr>
  </w:style>
  <w:style w:type="paragraph" w:customStyle="1" w:styleId="initiativesmsv">
    <w:name w:val="initiatives msv"/>
    <w:basedOn w:val="Normal"/>
    <w:qFormat/>
    <w:locked/>
    <w:rsid w:val="008430F2"/>
    <w:pPr>
      <w:tabs>
        <w:tab w:val="right" w:pos="8640"/>
      </w:tabs>
      <w:spacing w:before="120" w:after="120"/>
      <w:ind w:firstLine="540"/>
    </w:pPr>
    <w:rPr>
      <w:rFonts w:eastAsia="ヒラギノ角ゴ Pro W3"/>
      <w:color w:val="000000"/>
      <w:szCs w:val="24"/>
      <w:lang w:val="en-GB" w:eastAsia="en-US"/>
    </w:rPr>
  </w:style>
  <w:style w:type="paragraph" w:customStyle="1" w:styleId="LEGContent">
    <w:name w:val="*LEG* Content"/>
    <w:basedOn w:val="ListParagraph"/>
    <w:qFormat/>
    <w:rsid w:val="00765978"/>
    <w:pPr>
      <w:numPr>
        <w:numId w:val="26"/>
      </w:numPr>
    </w:pPr>
    <w:rPr>
      <w:rFonts w:asciiTheme="majorHAnsi" w:hAnsiTheme="majorHAnsi" w:cstheme="majorHAnsi"/>
      <w:sz w:val="22"/>
      <w:szCs w:val="22"/>
    </w:rPr>
  </w:style>
  <w:style w:type="paragraph" w:customStyle="1" w:styleId="LEGSkill">
    <w:name w:val="*LEG* Skill"/>
    <w:basedOn w:val="Normal"/>
    <w:qFormat/>
    <w:rsid w:val="00765978"/>
    <w:pPr>
      <w:pBdr>
        <w:top w:val="nil"/>
        <w:left w:val="nil"/>
        <w:bottom w:val="nil"/>
        <w:right w:val="nil"/>
        <w:between w:val="nil"/>
      </w:pBdr>
      <w:tabs>
        <w:tab w:val="right" w:pos="1980"/>
        <w:tab w:val="left" w:pos="2070"/>
      </w:tabs>
      <w:spacing w:before="120"/>
      <w:ind w:left="2070" w:hanging="2070"/>
    </w:pPr>
    <w:rPr>
      <w:rFonts w:asciiTheme="majorHAnsi" w:hAnsiTheme="majorHAnsi" w:cstheme="majorHAnsi"/>
      <w:sz w:val="22"/>
      <w:szCs w:val="22"/>
    </w:rPr>
  </w:style>
  <w:style w:type="paragraph" w:customStyle="1" w:styleId="LEGKeyAchievementsHeading">
    <w:name w:val="*LEG* Key Achievements Heading"/>
    <w:basedOn w:val="Normal"/>
    <w:qFormat/>
    <w:rsid w:val="0097251E"/>
    <w:pPr>
      <w:pBdr>
        <w:top w:val="nil"/>
        <w:left w:val="nil"/>
        <w:bottom w:val="nil"/>
        <w:right w:val="nil"/>
        <w:between w:val="nil"/>
      </w:pBdr>
      <w:spacing w:before="240" w:after="120"/>
      <w:jc w:val="center"/>
    </w:pPr>
    <w:rPr>
      <w:rFonts w:asciiTheme="majorHAnsi" w:eastAsia="Georgia" w:hAnsiTheme="majorHAnsi" w:cstheme="majorHAnsi"/>
      <w:b/>
      <w:i/>
      <w:spacing w:val="2"/>
      <w:sz w:val="26"/>
      <w:szCs w:val="26"/>
      <w:lang w:val="en" w:eastAsia="en-US"/>
    </w:rPr>
  </w:style>
  <w:style w:type="character" w:styleId="CommentReference">
    <w:name w:val="annotation reference"/>
    <w:basedOn w:val="DefaultParagraphFont"/>
    <w:semiHidden/>
    <w:unhideWhenUsed/>
    <w:locked/>
    <w:rsid w:val="003279F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locked/>
    <w:rsid w:val="003279F4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279F4"/>
    <w:rPr>
      <w:rFonts w:eastAsia="Helvetica Light"/>
      <w:lang w:eastAsia="zh-CN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locked/>
    <w:rsid w:val="003279F4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3279F4"/>
    <w:rPr>
      <w:rFonts w:eastAsia="Helvetica Light"/>
      <w:b/>
      <w:bCs/>
      <w:lang w:eastAsia="zh-CN"/>
    </w:rPr>
  </w:style>
  <w:style w:type="paragraph" w:styleId="BalloonText">
    <w:name w:val="Balloon Text"/>
    <w:basedOn w:val="Normal"/>
    <w:link w:val="BalloonTextChar"/>
    <w:semiHidden/>
    <w:unhideWhenUsed/>
    <w:locked/>
    <w:rsid w:val="003279F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3279F4"/>
    <w:rPr>
      <w:rFonts w:ascii="Segoe UI" w:eastAsia="Helvetica Light" w:hAnsi="Segoe UI" w:cs="Segoe UI"/>
      <w:sz w:val="18"/>
      <w:szCs w:val="18"/>
      <w:lang w:eastAsia="zh-CN"/>
    </w:rPr>
  </w:style>
  <w:style w:type="table" w:styleId="TableGrid">
    <w:name w:val="Table Grid"/>
    <w:basedOn w:val="TableNormal"/>
    <w:locked/>
    <w:rsid w:val="003279F4"/>
    <w:rPr>
      <w:sz w:val="24"/>
      <w:szCs w:val="24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LEGKeyAchievements">
    <w:name w:val="*LEG* Key Achievements"/>
    <w:basedOn w:val="ListParagraph"/>
    <w:rsid w:val="0097251E"/>
    <w:pPr>
      <w:spacing w:before="40" w:after="80"/>
      <w:ind w:left="0"/>
      <w:contextualSpacing w:val="0"/>
      <w:jc w:val="center"/>
    </w:pPr>
    <w:rPr>
      <w:rFonts w:asciiTheme="majorHAnsi" w:hAnsiTheme="majorHAnsi" w:cstheme="majorHAnsi"/>
      <w:i/>
      <w:sz w:val="22"/>
      <w:szCs w:val="22"/>
    </w:rPr>
  </w:style>
  <w:style w:type="paragraph" w:styleId="ListParagraph">
    <w:name w:val="List Paragraph"/>
    <w:basedOn w:val="Normal"/>
    <w:uiPriority w:val="34"/>
    <w:qFormat/>
    <w:locked/>
    <w:rsid w:val="00C85CB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locked/>
    <w:rsid w:val="00BE79D1"/>
    <w:pPr>
      <w:spacing w:before="100" w:beforeAutospacing="1" w:after="100" w:afterAutospacing="1"/>
    </w:pPr>
    <w:rPr>
      <w:rFonts w:eastAsia="Times New Roman"/>
      <w:szCs w:val="24"/>
      <w:lang w:eastAsia="en-US"/>
    </w:rPr>
  </w:style>
  <w:style w:type="character" w:customStyle="1" w:styleId="Heading3Char">
    <w:name w:val="Heading 3 Char"/>
    <w:basedOn w:val="DefaultParagraphFont"/>
    <w:link w:val="Heading3"/>
    <w:semiHidden/>
    <w:rsid w:val="008430F2"/>
    <w:rPr>
      <w:rFonts w:asciiTheme="majorHAnsi" w:eastAsiaTheme="majorEastAsia" w:hAnsiTheme="majorHAnsi" w:cstheme="majorBidi"/>
      <w:b/>
      <w:bCs/>
      <w:color w:val="5B9BD5" w:themeColor="accent1"/>
      <w:sz w:val="24"/>
      <w:lang w:eastAsia="zh-CN"/>
    </w:rPr>
  </w:style>
  <w:style w:type="character" w:customStyle="1" w:styleId="LEGPositionTitle">
    <w:name w:val="*LEG* Position Title"/>
    <w:basedOn w:val="DefaultParagraphFont"/>
    <w:uiPriority w:val="1"/>
    <w:qFormat/>
    <w:rsid w:val="00F865BE"/>
    <w:rPr>
      <w:rFonts w:asciiTheme="majorHAnsi" w:hAnsiTheme="majorHAnsi" w:cstheme="majorHAnsi"/>
      <w:b/>
      <w:bCs/>
      <w:noProof/>
    </w:rPr>
  </w:style>
  <w:style w:type="character" w:customStyle="1" w:styleId="LEGDate">
    <w:name w:val="*LEG* Date"/>
    <w:uiPriority w:val="1"/>
    <w:qFormat/>
    <w:rsid w:val="00D4023F"/>
    <w:rPr>
      <w:rFonts w:asciiTheme="majorHAnsi" w:hAnsiTheme="majorHAnsi" w:cstheme="majorHAnsi"/>
    </w:rPr>
  </w:style>
  <w:style w:type="paragraph" w:styleId="PlainText">
    <w:name w:val="Plain Text"/>
    <w:basedOn w:val="Normal"/>
    <w:link w:val="PlainTextChar"/>
    <w:semiHidden/>
    <w:locked/>
    <w:rsid w:val="009115B0"/>
    <w:rPr>
      <w:rFonts w:ascii="Courier New" w:eastAsia="Times New Roman" w:hAnsi="Courier New" w:cs="Courier New"/>
      <w:sz w:val="20"/>
      <w:lang w:eastAsia="en-US"/>
    </w:rPr>
  </w:style>
  <w:style w:type="character" w:customStyle="1" w:styleId="PlainTextChar">
    <w:name w:val="Plain Text Char"/>
    <w:basedOn w:val="DefaultParagraphFont"/>
    <w:link w:val="PlainText"/>
    <w:semiHidden/>
    <w:rsid w:val="009115B0"/>
    <w:rPr>
      <w:rFonts w:ascii="Courier New" w:hAnsi="Courier New" w:cs="Courier New"/>
    </w:rPr>
  </w:style>
  <w:style w:type="paragraph" w:customStyle="1" w:styleId="MediumGrid1-Accent21">
    <w:name w:val="Medium Grid 1 - Accent 21"/>
    <w:basedOn w:val="Normal"/>
    <w:uiPriority w:val="34"/>
    <w:qFormat/>
    <w:locked/>
    <w:rsid w:val="00F01DC2"/>
    <w:pPr>
      <w:spacing w:after="200" w:line="276" w:lineRule="auto"/>
      <w:ind w:left="720"/>
      <w:contextualSpacing/>
      <w:jc w:val="both"/>
    </w:pPr>
    <w:rPr>
      <w:rFonts w:ascii="Cambria" w:eastAsia="Times New Roman" w:hAnsi="Cambria"/>
      <w:sz w:val="20"/>
      <w:lang w:eastAsia="en-US" w:bidi="en-US"/>
    </w:rPr>
  </w:style>
  <w:style w:type="character" w:customStyle="1" w:styleId="LEGCompanyLocation">
    <w:name w:val="*LEG* Company Location"/>
    <w:basedOn w:val="DefaultParagraphFont"/>
    <w:uiPriority w:val="1"/>
    <w:qFormat/>
    <w:rsid w:val="00765978"/>
    <w:rPr>
      <w:rFonts w:asciiTheme="majorHAnsi" w:hAnsiTheme="majorHAnsi" w:cstheme="majorHAnsi"/>
      <w:iCs/>
      <w:sz w:val="22"/>
      <w:szCs w:val="22"/>
    </w:rPr>
  </w:style>
  <w:style w:type="paragraph" w:customStyle="1" w:styleId="LMItext">
    <w:name w:val="LMI text"/>
    <w:basedOn w:val="Normal"/>
    <w:link w:val="LMItextChar"/>
    <w:qFormat/>
    <w:locked/>
    <w:rsid w:val="00EC5954"/>
    <w:pPr>
      <w:suppressAutoHyphens/>
      <w:spacing w:before="120" w:after="120"/>
    </w:pPr>
    <w:rPr>
      <w:rFonts w:ascii="Roboto Lt" w:eastAsia="Times New Roman" w:hAnsi="Roboto Lt"/>
      <w:spacing w:val="-2"/>
      <w:sz w:val="20"/>
      <w:lang w:eastAsia="en-US"/>
    </w:rPr>
  </w:style>
  <w:style w:type="character" w:customStyle="1" w:styleId="LMItextChar">
    <w:name w:val="LMI text Char"/>
    <w:basedOn w:val="DefaultParagraphFont"/>
    <w:link w:val="LMItext"/>
    <w:rsid w:val="00EC5954"/>
    <w:rPr>
      <w:rFonts w:ascii="Roboto Lt" w:hAnsi="Roboto Lt"/>
      <w:spacing w:val="-2"/>
    </w:rPr>
  </w:style>
  <w:style w:type="paragraph" w:customStyle="1" w:styleId="LMISubhead1">
    <w:name w:val="LMI Subhead 1"/>
    <w:basedOn w:val="NormalWeb"/>
    <w:link w:val="LMISubhead1Char"/>
    <w:qFormat/>
    <w:locked/>
    <w:rsid w:val="00EC5954"/>
    <w:pPr>
      <w:spacing w:before="240" w:beforeAutospacing="0" w:after="120" w:afterAutospacing="0"/>
    </w:pPr>
    <w:rPr>
      <w:rFonts w:ascii="Roboto" w:hAnsi="Roboto"/>
    </w:rPr>
  </w:style>
  <w:style w:type="character" w:customStyle="1" w:styleId="LMISubhead1Char">
    <w:name w:val="LMI Subhead 1 Char"/>
    <w:basedOn w:val="DefaultParagraphFont"/>
    <w:link w:val="LMISubhead1"/>
    <w:rsid w:val="00EC5954"/>
    <w:rPr>
      <w:rFonts w:ascii="Roboto" w:hAnsi="Roboto"/>
      <w:sz w:val="24"/>
      <w:szCs w:val="24"/>
    </w:rPr>
  </w:style>
  <w:style w:type="character" w:styleId="FollowedHyperlink">
    <w:name w:val="FollowedHyperlink"/>
    <w:basedOn w:val="DefaultParagraphFont"/>
    <w:locked/>
    <w:rsid w:val="0034315E"/>
    <w:rPr>
      <w:color w:val="954F72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semiHidden/>
    <w:rsid w:val="008430F2"/>
    <w:rPr>
      <w:rFonts w:asciiTheme="majorHAnsi" w:eastAsiaTheme="majorEastAsia" w:hAnsiTheme="majorHAnsi" w:cstheme="majorBidi"/>
      <w:color w:val="1F4D78" w:themeColor="accent1" w:themeShade="7F"/>
      <w:sz w:val="24"/>
      <w:lang w:eastAsia="zh-CN"/>
    </w:rPr>
  </w:style>
  <w:style w:type="paragraph" w:customStyle="1" w:styleId="CALIBRISectionHeading">
    <w:name w:val="CALIBRI Section Heading"/>
    <w:basedOn w:val="Normal"/>
    <w:qFormat/>
    <w:rsid w:val="008430F2"/>
    <w:pPr>
      <w:pBdr>
        <w:bottom w:val="single" w:sz="4" w:space="1" w:color="auto"/>
      </w:pBdr>
      <w:spacing w:before="360"/>
    </w:pPr>
    <w:rPr>
      <w:rFonts w:asciiTheme="majorHAnsi" w:eastAsia="ヒラギノ角ゴ Pro W3" w:hAnsiTheme="majorHAnsi" w:cstheme="majorHAnsi"/>
      <w:smallCaps/>
      <w:spacing w:val="2"/>
      <w:sz w:val="28"/>
      <w:szCs w:val="28"/>
      <w:lang w:eastAsia="en-US"/>
    </w:rPr>
  </w:style>
  <w:style w:type="character" w:customStyle="1" w:styleId="LEGEmphasis">
    <w:name w:val="*LEG* Emphasis"/>
    <w:basedOn w:val="LEGSmallCapsEmphasis"/>
    <w:uiPriority w:val="1"/>
    <w:qFormat/>
    <w:rsid w:val="007F6EF7"/>
    <w:rPr>
      <w:rFonts w:asciiTheme="majorHAnsi" w:hAnsiTheme="majorHAnsi" w:cstheme="majorHAnsi"/>
      <w:b/>
      <w:bCs/>
      <w:caps w:val="0"/>
      <w:smallCaps w:val="0"/>
      <w:sz w:val="24"/>
      <w:szCs w:val="24"/>
    </w:rPr>
  </w:style>
  <w:style w:type="paragraph" w:customStyle="1" w:styleId="CALIBRIContent">
    <w:name w:val="CALIBRI Content"/>
    <w:basedOn w:val="ListParagraph"/>
    <w:rsid w:val="008430F2"/>
    <w:pPr>
      <w:numPr>
        <w:numId w:val="2"/>
      </w:numPr>
      <w:shd w:val="clear" w:color="auto" w:fill="FFFFFF"/>
      <w:spacing w:before="120" w:after="100" w:afterAutospacing="1"/>
      <w:contextualSpacing w:val="0"/>
    </w:pPr>
    <w:rPr>
      <w:rFonts w:asciiTheme="majorHAnsi" w:hAnsiTheme="majorHAnsi" w:cstheme="majorHAnsi"/>
      <w:spacing w:val="2"/>
      <w:sz w:val="21"/>
      <w:szCs w:val="21"/>
    </w:rPr>
  </w:style>
  <w:style w:type="paragraph" w:customStyle="1" w:styleId="LEGJobDescription">
    <w:name w:val="*LEG* Job Description"/>
    <w:basedOn w:val="Normal"/>
    <w:qFormat/>
    <w:rsid w:val="00D4023F"/>
    <w:pPr>
      <w:keepNext/>
      <w:keepLines/>
      <w:spacing w:before="60"/>
      <w:jc w:val="center"/>
    </w:pPr>
    <w:rPr>
      <w:rFonts w:asciiTheme="majorHAnsi" w:hAnsiTheme="majorHAnsi" w:cstheme="majorHAnsi"/>
      <w:i/>
      <w:iCs/>
      <w:spacing w:val="2"/>
      <w:sz w:val="22"/>
      <w:szCs w:val="21"/>
    </w:rPr>
  </w:style>
  <w:style w:type="paragraph" w:customStyle="1" w:styleId="LEGAccomplishment">
    <w:name w:val="*LEG* Accomplishment"/>
    <w:basedOn w:val="ListParagraph"/>
    <w:qFormat/>
    <w:rsid w:val="00247698"/>
    <w:pPr>
      <w:keepLines/>
      <w:numPr>
        <w:numId w:val="22"/>
      </w:numPr>
      <w:ind w:left="720"/>
      <w:contextualSpacing w:val="0"/>
    </w:pPr>
    <w:rPr>
      <w:rFonts w:asciiTheme="majorHAnsi" w:hAnsiTheme="majorHAnsi" w:cstheme="majorHAnsi"/>
      <w:spacing w:val="2"/>
      <w:sz w:val="22"/>
      <w:szCs w:val="22"/>
    </w:rPr>
  </w:style>
  <w:style w:type="character" w:customStyle="1" w:styleId="LEGCompanyName">
    <w:name w:val="*LEG* Company Name"/>
    <w:basedOn w:val="DefaultParagraphFont"/>
    <w:uiPriority w:val="1"/>
    <w:qFormat/>
    <w:rsid w:val="00765978"/>
    <w:rPr>
      <w:rFonts w:asciiTheme="majorHAnsi" w:eastAsia="ヒラギノ角ゴ Pro W3" w:hAnsiTheme="majorHAnsi" w:cstheme="majorHAnsi"/>
      <w:i/>
      <w:spacing w:val="2"/>
      <w:sz w:val="22"/>
      <w:szCs w:val="21"/>
      <w:lang w:val="en-GB" w:eastAsia="en-US"/>
    </w:rPr>
  </w:style>
  <w:style w:type="paragraph" w:customStyle="1" w:styleId="LEGDesiredPositionHeading">
    <w:name w:val="*LEG* Desired Position Heading"/>
    <w:basedOn w:val="Normal"/>
    <w:qFormat/>
    <w:rsid w:val="002F1C62"/>
    <w:pPr>
      <w:spacing w:before="160"/>
      <w:jc w:val="center"/>
    </w:pPr>
    <w:rPr>
      <w:rFonts w:asciiTheme="minorHAnsi" w:eastAsia="ヒラギノ角ゴ Pro W3" w:hAnsiTheme="minorHAnsi" w:cstheme="minorHAnsi"/>
      <w:b/>
      <w:bCs/>
      <w:i/>
      <w:iCs/>
      <w:caps/>
      <w:spacing w:val="2"/>
      <w:sz w:val="30"/>
      <w:szCs w:val="30"/>
      <w:lang w:eastAsia="en-US"/>
    </w:rPr>
  </w:style>
  <w:style w:type="paragraph" w:customStyle="1" w:styleId="LEGCoreExpertise">
    <w:name w:val="*LEG* Core Expertise"/>
    <w:basedOn w:val="Normal"/>
    <w:qFormat/>
    <w:rsid w:val="00512DE6"/>
    <w:pPr>
      <w:spacing w:before="40"/>
      <w:jc w:val="center"/>
    </w:pPr>
    <w:rPr>
      <w:rFonts w:asciiTheme="majorHAnsi" w:eastAsia="ヒラギノ角ゴ Pro W3" w:hAnsiTheme="majorHAnsi" w:cstheme="majorHAnsi"/>
      <w:b/>
      <w:bCs/>
      <w:caps/>
      <w:spacing w:val="2"/>
      <w:szCs w:val="22"/>
      <w:lang w:eastAsia="en-US"/>
    </w:rPr>
  </w:style>
  <w:style w:type="character" w:customStyle="1" w:styleId="LEGSmallCapsContent">
    <w:name w:val="*LEG* Small Caps Content"/>
    <w:basedOn w:val="DefaultParagraphFont"/>
    <w:uiPriority w:val="1"/>
    <w:qFormat/>
    <w:rsid w:val="00C526AC"/>
    <w:rPr>
      <w:rFonts w:asciiTheme="majorHAnsi" w:hAnsiTheme="majorHAnsi" w:cstheme="majorHAnsi"/>
      <w:smallCaps/>
      <w:sz w:val="25"/>
      <w:szCs w:val="25"/>
    </w:rPr>
  </w:style>
  <w:style w:type="character" w:styleId="UnresolvedMention">
    <w:name w:val="Unresolved Mention"/>
    <w:basedOn w:val="DefaultParagraphFont"/>
    <w:uiPriority w:val="99"/>
    <w:semiHidden/>
    <w:unhideWhenUsed/>
    <w:rsid w:val="00BB0266"/>
    <w:rPr>
      <w:color w:val="605E5C"/>
      <w:shd w:val="clear" w:color="auto" w:fill="E1DFDD"/>
    </w:rPr>
  </w:style>
  <w:style w:type="paragraph" w:styleId="Revision">
    <w:name w:val="Revision"/>
    <w:hidden/>
    <w:uiPriority w:val="71"/>
    <w:semiHidden/>
    <w:rsid w:val="008E5864"/>
    <w:rPr>
      <w:rFonts w:eastAsia="Helvetica Light"/>
      <w:sz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13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4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5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9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6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2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1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3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6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83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0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4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icki928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vicki-chen928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Downloads\Senior%20Resume%20Template%20%23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481A77A-13E7-4E98-8D53-56EEE481B8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C:\Users\USER\Downloads\Senior Resume Template #1.dotx</Template>
  <TotalTime>22</TotalTime>
  <Pages>2</Pages>
  <Words>541</Words>
  <Characters>3084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3618</CharactersWithSpaces>
  <SharedDoc>false</SharedDoc>
  <HLinks>
    <vt:vector size="12" baseType="variant">
      <vt:variant>
        <vt:i4>655398</vt:i4>
      </vt:variant>
      <vt:variant>
        <vt:i4>3</vt:i4>
      </vt:variant>
      <vt:variant>
        <vt:i4>0</vt:i4>
      </vt:variant>
      <vt:variant>
        <vt:i4>5</vt:i4>
      </vt:variant>
      <vt:variant>
        <vt:lpwstr>mailto:mcmanamonsarah@gmail.com</vt:lpwstr>
      </vt:variant>
      <vt:variant>
        <vt:lpwstr/>
      </vt:variant>
      <vt:variant>
        <vt:i4>655398</vt:i4>
      </vt:variant>
      <vt:variant>
        <vt:i4>0</vt:i4>
      </vt:variant>
      <vt:variant>
        <vt:i4>0</vt:i4>
      </vt:variant>
      <vt:variant>
        <vt:i4>5</vt:i4>
      </vt:variant>
      <vt:variant>
        <vt:lpwstr>mailto:mcmanamonsarah@gmail.com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chen vicki</cp:lastModifiedBy>
  <cp:revision>6</cp:revision>
  <cp:lastPrinted>2021-12-22T12:48:00Z</cp:lastPrinted>
  <dcterms:created xsi:type="dcterms:W3CDTF">2022-12-13T06:03:00Z</dcterms:created>
  <dcterms:modified xsi:type="dcterms:W3CDTF">2022-12-13T06:32:00Z</dcterms:modified>
</cp:coreProperties>
</file>